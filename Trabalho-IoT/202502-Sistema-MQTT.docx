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AA825" w14:textId="4BAC16FE" w:rsidR="00127262" w:rsidRPr="00127262" w:rsidRDefault="00127262" w:rsidP="00127262">
      <w:pPr>
        <w:jc w:val="center"/>
        <w:rPr>
          <w:b/>
        </w:rPr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23FAF740" wp14:editId="6DEC1815">
            <wp:extent cx="651105" cy="774096"/>
            <wp:effectExtent l="0" t="0" r="0" b="0"/>
            <wp:docPr id="1" name="Image 1" descr="UNISO - Universidade de Sorocaba, Câmpus Seminári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SO - Universidade de Sorocaba, Câmpus Seminári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05" cy="7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7510" w14:textId="77777777" w:rsidR="00127262" w:rsidRPr="00127262" w:rsidRDefault="00127262" w:rsidP="00127262">
      <w:pPr>
        <w:jc w:val="center"/>
        <w:rPr>
          <w:b/>
        </w:rPr>
      </w:pPr>
      <w:r w:rsidRPr="00127262">
        <w:rPr>
          <w:b/>
        </w:rPr>
        <w:t>UNIVERSIDADE DE SOROCABA</w:t>
      </w:r>
    </w:p>
    <w:p w14:paraId="4644CB5E" w14:textId="77777777" w:rsidR="00127262" w:rsidRPr="00127262" w:rsidRDefault="00127262" w:rsidP="00127262">
      <w:pPr>
        <w:jc w:val="center"/>
        <w:rPr>
          <w:b/>
        </w:rPr>
      </w:pPr>
      <w:r w:rsidRPr="00127262">
        <w:rPr>
          <w:b/>
        </w:rPr>
        <w:t>PRÓ-REITORIA DE GRADUAÇÃO E ASSUNTOS ESTUDANTIS</w:t>
      </w:r>
    </w:p>
    <w:p w14:paraId="583AA5FF" w14:textId="77777777" w:rsidR="00127262" w:rsidRPr="00127262" w:rsidRDefault="00127262" w:rsidP="00127262">
      <w:pPr>
        <w:jc w:val="center"/>
        <w:rPr>
          <w:b/>
        </w:rPr>
      </w:pPr>
      <w:r w:rsidRPr="00127262">
        <w:rPr>
          <w:b/>
        </w:rPr>
        <w:t>ANÁLISE E DESENVOLVIMENTO DE SISTEMAS</w:t>
      </w:r>
    </w:p>
    <w:p w14:paraId="5CFF011A" w14:textId="77777777" w:rsidR="00127262" w:rsidRPr="00127262" w:rsidRDefault="00127262" w:rsidP="00127262">
      <w:pPr>
        <w:jc w:val="center"/>
        <w:rPr>
          <w:b/>
        </w:rPr>
      </w:pPr>
    </w:p>
    <w:p w14:paraId="3DDA17A4" w14:textId="77777777" w:rsidR="00127262" w:rsidRPr="00127262" w:rsidRDefault="00127262" w:rsidP="00127262">
      <w:pPr>
        <w:jc w:val="center"/>
        <w:rPr>
          <w:b/>
        </w:rPr>
      </w:pPr>
    </w:p>
    <w:p w14:paraId="72C9B635" w14:textId="77777777" w:rsidR="00127262" w:rsidRPr="00127262" w:rsidRDefault="00127262" w:rsidP="00127262">
      <w:pPr>
        <w:jc w:val="center"/>
        <w:rPr>
          <w:b/>
        </w:rPr>
      </w:pPr>
    </w:p>
    <w:p w14:paraId="3F6001F8" w14:textId="77777777" w:rsidR="00127262" w:rsidRPr="00127262" w:rsidRDefault="00127262" w:rsidP="00127262">
      <w:pPr>
        <w:jc w:val="center"/>
        <w:rPr>
          <w:b/>
        </w:rPr>
      </w:pPr>
    </w:p>
    <w:p w14:paraId="61386487" w14:textId="77777777" w:rsidR="00127262" w:rsidRPr="00127262" w:rsidRDefault="00127262" w:rsidP="00127262">
      <w:pPr>
        <w:jc w:val="center"/>
        <w:rPr>
          <w:b/>
        </w:rPr>
      </w:pPr>
    </w:p>
    <w:p w14:paraId="4B757C4A" w14:textId="3AD9E509" w:rsidR="00127262" w:rsidRPr="00127262" w:rsidRDefault="00B43D98" w:rsidP="00127262">
      <w:pPr>
        <w:jc w:val="center"/>
        <w:rPr>
          <w:b/>
        </w:rPr>
      </w:pPr>
      <w:r>
        <w:rPr>
          <w:b/>
        </w:rPr>
        <w:t>Juan Dantas Morales</w:t>
      </w:r>
    </w:p>
    <w:p w14:paraId="5D17C93B" w14:textId="77777777" w:rsidR="00127262" w:rsidRPr="00127262" w:rsidRDefault="00127262" w:rsidP="00127262">
      <w:pPr>
        <w:jc w:val="center"/>
        <w:rPr>
          <w:b/>
        </w:rPr>
      </w:pPr>
      <w:r w:rsidRPr="00127262">
        <w:rPr>
          <w:b/>
        </w:rPr>
        <w:t>Miguel de Oliveira Jardim</w:t>
      </w:r>
    </w:p>
    <w:p w14:paraId="49B4DD11" w14:textId="77777777" w:rsidR="00127262" w:rsidRPr="00127262" w:rsidRDefault="00127262" w:rsidP="00127262">
      <w:pPr>
        <w:jc w:val="center"/>
        <w:rPr>
          <w:b/>
        </w:rPr>
      </w:pPr>
    </w:p>
    <w:p w14:paraId="3A91A26D" w14:textId="77777777" w:rsidR="00127262" w:rsidRPr="00127262" w:rsidRDefault="00127262" w:rsidP="00127262">
      <w:pPr>
        <w:jc w:val="center"/>
        <w:rPr>
          <w:b/>
        </w:rPr>
      </w:pPr>
    </w:p>
    <w:p w14:paraId="001113DB" w14:textId="77777777" w:rsidR="00127262" w:rsidRPr="00127262" w:rsidRDefault="00127262" w:rsidP="00127262">
      <w:pPr>
        <w:jc w:val="center"/>
        <w:rPr>
          <w:b/>
        </w:rPr>
      </w:pPr>
    </w:p>
    <w:p w14:paraId="2A336D62" w14:textId="77777777" w:rsidR="00127262" w:rsidRPr="00127262" w:rsidRDefault="00127262" w:rsidP="00127262">
      <w:pPr>
        <w:jc w:val="center"/>
        <w:rPr>
          <w:b/>
        </w:rPr>
      </w:pPr>
    </w:p>
    <w:p w14:paraId="11F8249E" w14:textId="77777777" w:rsidR="00127262" w:rsidRPr="00127262" w:rsidRDefault="00127262" w:rsidP="00127262">
      <w:pPr>
        <w:jc w:val="center"/>
        <w:rPr>
          <w:b/>
        </w:rPr>
      </w:pPr>
    </w:p>
    <w:p w14:paraId="77A1849B" w14:textId="77777777" w:rsidR="00127262" w:rsidRPr="00127262" w:rsidRDefault="00127262" w:rsidP="00127262">
      <w:pPr>
        <w:jc w:val="center"/>
        <w:rPr>
          <w:b/>
        </w:rPr>
      </w:pPr>
    </w:p>
    <w:p w14:paraId="0A692BE4" w14:textId="77777777" w:rsidR="00127262" w:rsidRPr="00127262" w:rsidRDefault="00127262" w:rsidP="00127262">
      <w:pPr>
        <w:jc w:val="center"/>
        <w:rPr>
          <w:b/>
        </w:rPr>
      </w:pPr>
    </w:p>
    <w:p w14:paraId="7FC58DC9" w14:textId="77777777" w:rsidR="00127262" w:rsidRPr="00127262" w:rsidRDefault="00127262" w:rsidP="00127262">
      <w:pPr>
        <w:jc w:val="center"/>
        <w:rPr>
          <w:b/>
        </w:rPr>
      </w:pPr>
    </w:p>
    <w:p w14:paraId="58DD4E8E" w14:textId="77777777" w:rsidR="00127262" w:rsidRPr="00127262" w:rsidRDefault="00127262" w:rsidP="00127262">
      <w:pPr>
        <w:jc w:val="center"/>
        <w:rPr>
          <w:b/>
        </w:rPr>
      </w:pPr>
    </w:p>
    <w:p w14:paraId="3D1B8536" w14:textId="77777777" w:rsidR="00127262" w:rsidRPr="00127262" w:rsidRDefault="00127262" w:rsidP="00127262">
      <w:pPr>
        <w:jc w:val="center"/>
        <w:rPr>
          <w:b/>
        </w:rPr>
      </w:pPr>
    </w:p>
    <w:p w14:paraId="0B81475A" w14:textId="77777777" w:rsidR="00B43D98" w:rsidRDefault="00B43D98" w:rsidP="00B43D98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COORDENAÇÃO DE AÇÕES COM MQTT</w:t>
      </w:r>
    </w:p>
    <w:p w14:paraId="799AF27A" w14:textId="77777777" w:rsidR="00B43D98" w:rsidRPr="00EF6083" w:rsidRDefault="00B43D98" w:rsidP="00B43D98">
      <w:pPr>
        <w:spacing w:line="360" w:lineRule="auto"/>
        <w:jc w:val="center"/>
        <w:rPr>
          <w:rFonts w:cs="Arial"/>
        </w:rPr>
      </w:pPr>
      <w:r>
        <w:rPr>
          <w:rFonts w:cs="Arial"/>
        </w:rPr>
        <w:t>SISTEMA COM PROTOCOLO MQTT</w:t>
      </w:r>
    </w:p>
    <w:p w14:paraId="157FE657" w14:textId="77777777" w:rsidR="00127262" w:rsidRPr="00127262" w:rsidRDefault="00127262" w:rsidP="00127262">
      <w:pPr>
        <w:jc w:val="center"/>
        <w:rPr>
          <w:b/>
        </w:rPr>
      </w:pPr>
    </w:p>
    <w:p w14:paraId="353C0EBF" w14:textId="77777777" w:rsidR="00127262" w:rsidRDefault="00127262" w:rsidP="00127262">
      <w:pPr>
        <w:jc w:val="center"/>
        <w:rPr>
          <w:b/>
        </w:rPr>
      </w:pPr>
    </w:p>
    <w:p w14:paraId="36B8E8CF" w14:textId="77777777" w:rsidR="00127262" w:rsidRDefault="00127262" w:rsidP="00127262">
      <w:pPr>
        <w:jc w:val="center"/>
        <w:rPr>
          <w:b/>
        </w:rPr>
      </w:pPr>
    </w:p>
    <w:p w14:paraId="697DB769" w14:textId="6A1E9F27" w:rsidR="00127262" w:rsidRDefault="00B43D98" w:rsidP="00127262">
      <w:pPr>
        <w:jc w:val="center"/>
        <w:rPr>
          <w:b/>
        </w:rPr>
      </w:pPr>
      <w:r>
        <w:rPr>
          <w:b/>
        </w:rPr>
        <w:t>Sorocaba/SP 2025</w:t>
      </w:r>
    </w:p>
    <w:p w14:paraId="35148ED9" w14:textId="77777777" w:rsidR="00127262" w:rsidRDefault="00127262" w:rsidP="00127262">
      <w:pPr>
        <w:spacing w:after="200" w:line="276" w:lineRule="auto"/>
        <w:jc w:val="center"/>
        <w:rPr>
          <w:sz w:val="32"/>
        </w:rPr>
      </w:pPr>
    </w:p>
    <w:p w14:paraId="0386710A" w14:textId="77777777" w:rsidR="00127262" w:rsidRDefault="00127262" w:rsidP="00127262">
      <w:pPr>
        <w:spacing w:after="200" w:line="276" w:lineRule="auto"/>
        <w:jc w:val="center"/>
        <w:rPr>
          <w:sz w:val="32"/>
        </w:rPr>
      </w:pPr>
    </w:p>
    <w:p w14:paraId="5E575465" w14:textId="77777777" w:rsidR="00127262" w:rsidRDefault="00127262" w:rsidP="00127262">
      <w:pPr>
        <w:spacing w:after="200" w:line="276" w:lineRule="auto"/>
        <w:jc w:val="center"/>
        <w:rPr>
          <w:sz w:val="32"/>
        </w:rPr>
      </w:pPr>
    </w:p>
    <w:p w14:paraId="57874231" w14:textId="77777777" w:rsidR="00127262" w:rsidRDefault="00127262" w:rsidP="00127262">
      <w:pPr>
        <w:spacing w:after="200" w:line="276" w:lineRule="auto"/>
        <w:jc w:val="center"/>
        <w:rPr>
          <w:sz w:val="32"/>
        </w:rPr>
      </w:pPr>
    </w:p>
    <w:p w14:paraId="717F8BAE" w14:textId="400A77BA" w:rsidR="001B411B" w:rsidRPr="009C5E65" w:rsidRDefault="00B43D98" w:rsidP="00B43D98">
      <w:pPr>
        <w:spacing w:after="200" w:line="276" w:lineRule="auto"/>
        <w:jc w:val="center"/>
        <w:rPr>
          <w:rFonts w:ascii="Arial MT" w:eastAsia="Arial MT" w:hAnsi="Arial MT" w:cs="Arial MT"/>
          <w:sz w:val="32"/>
          <w:lang w:val="pt-PT"/>
        </w:rPr>
      </w:pPr>
      <w:r>
        <w:rPr>
          <w:sz w:val="32"/>
        </w:rPr>
        <w:t>SISTEMA MQTT</w:t>
      </w:r>
      <w:r w:rsidR="00127262">
        <w:rPr>
          <w:sz w:val="32"/>
        </w:rPr>
        <w:br w:type="page"/>
      </w:r>
    </w:p>
    <w:p w14:paraId="6E485413" w14:textId="40007A87" w:rsidR="003739FE" w:rsidRPr="006925AD" w:rsidRDefault="003739FE" w:rsidP="006925AD">
      <w:pPr>
        <w:jc w:val="center"/>
        <w:rPr>
          <w:b/>
        </w:rPr>
      </w:pPr>
      <w:r w:rsidRPr="006925AD">
        <w:rPr>
          <w:b/>
        </w:rPr>
        <w:lastRenderedPageBreak/>
        <w:t>RESUMO</w:t>
      </w:r>
    </w:p>
    <w:p w14:paraId="67CE3CE2" w14:textId="77777777" w:rsidR="003739FE" w:rsidRDefault="003739FE" w:rsidP="00EF2BF1"/>
    <w:p w14:paraId="10CDDB7B" w14:textId="18ABFB21" w:rsidR="00B43D98" w:rsidRPr="003D4310" w:rsidRDefault="00B43D98" w:rsidP="00B43D98">
      <w:pPr>
        <w:ind w:left="708"/>
        <w:jc w:val="both"/>
        <w:rPr>
          <w:rFonts w:cs="Arial"/>
        </w:rPr>
      </w:pPr>
      <w:r>
        <w:rPr>
          <w:rFonts w:cs="Arial"/>
        </w:rPr>
        <w:t>Em nosso projeto,</w:t>
      </w:r>
      <w:r w:rsidRPr="003D4310">
        <w:rPr>
          <w:rFonts w:cs="Arial"/>
        </w:rPr>
        <w:t xml:space="preserve"> formam</w:t>
      </w:r>
      <w:r>
        <w:rPr>
          <w:rFonts w:cs="Arial"/>
        </w:rPr>
        <w:t>os</w:t>
      </w:r>
      <w:r w:rsidRPr="003D4310">
        <w:rPr>
          <w:rFonts w:cs="Arial"/>
        </w:rPr>
        <w:t xml:space="preserve"> um sistema de monitoramento e controle da temperatura de uma estufa utilizando o protocolo MQTT. O programa sensor.py é responsável por simular um sensor de temperatura, conectando-se ao </w:t>
      </w:r>
      <w:proofErr w:type="spellStart"/>
      <w:r w:rsidRPr="003D4310">
        <w:rPr>
          <w:rFonts w:cs="Arial"/>
        </w:rPr>
        <w:t>broker</w:t>
      </w:r>
      <w:proofErr w:type="spellEnd"/>
      <w:r w:rsidRPr="003D4310">
        <w:rPr>
          <w:rFonts w:cs="Arial"/>
        </w:rPr>
        <w:t xml:space="preserve"> MQTT e publicando, a cada cinco segundos, valores aleatórios que variam entre 15 °C e 30 °C no tópico estufa/temperatura. Já o cliente.py atua como o centro de controle do sistema: ele também se conecta ao </w:t>
      </w:r>
      <w:proofErr w:type="spellStart"/>
      <w:r w:rsidRPr="003D4310">
        <w:rPr>
          <w:rFonts w:cs="Arial"/>
        </w:rPr>
        <w:t>broker</w:t>
      </w:r>
      <w:proofErr w:type="spellEnd"/>
      <w:r w:rsidRPr="003D4310">
        <w:rPr>
          <w:rFonts w:cs="Arial"/>
        </w:rPr>
        <w:t xml:space="preserve">, recebe as leituras publicadas pelo sensor e as compara com limites pré-estabelecidos, definidos entre 18 °C e 25 °C. Quando a temperatura ultrapassa 25 °C, o cliente envia um comando para ligar o ventilador, e quando a temperatura cai abaixo de 18 °C, ele envia o comando para desligá-lo, além de publicar o status correspondente. Por fim, o ventilador.py representa o atuador do sistema: ao se conectar ao </w:t>
      </w:r>
      <w:proofErr w:type="spellStart"/>
      <w:r w:rsidRPr="003D4310">
        <w:rPr>
          <w:rFonts w:cs="Arial"/>
        </w:rPr>
        <w:t>broker</w:t>
      </w:r>
      <w:proofErr w:type="spellEnd"/>
      <w:r w:rsidRPr="003D4310">
        <w:rPr>
          <w:rFonts w:cs="Arial"/>
        </w:rPr>
        <w:t xml:space="preserve"> e ouvir o tópico de comando, ele reage às mensagens enviadas pelo cliente, exibindo quando deve ligar ou desligar.</w:t>
      </w:r>
    </w:p>
    <w:p w14:paraId="4469BCEC" w14:textId="77777777" w:rsidR="00B43D98" w:rsidRPr="003D4310" w:rsidRDefault="00B43D98" w:rsidP="00B43D98">
      <w:pPr>
        <w:ind w:left="708"/>
        <w:jc w:val="both"/>
        <w:rPr>
          <w:rFonts w:cs="Arial"/>
        </w:rPr>
      </w:pPr>
      <w:r w:rsidRPr="003D4310">
        <w:rPr>
          <w:rFonts w:cs="Arial"/>
        </w:rPr>
        <w:t>Assim, em conjunto, os três programas simulam um sistema automatizado de climatização para uma estufa, no qual o sensor gera dados de temperatura, o cliente processa essas informações e toma decisões, e o ventilador executa a ação necessária para manter a temperatura dentro da faixa adequada.</w:t>
      </w:r>
    </w:p>
    <w:p w14:paraId="27818F44" w14:textId="77777777" w:rsidR="00B43D98" w:rsidRPr="0020334C" w:rsidRDefault="00B43D98" w:rsidP="00B43D98">
      <w:pPr>
        <w:jc w:val="both"/>
        <w:rPr>
          <w:rFonts w:cs="Arial"/>
          <w:b/>
          <w:bCs/>
        </w:rPr>
      </w:pPr>
    </w:p>
    <w:p w14:paraId="3061DBE7" w14:textId="77777777" w:rsidR="00B43D98" w:rsidRDefault="00B43D98" w:rsidP="00B43D98">
      <w:pPr>
        <w:ind w:firstLine="708"/>
        <w:jc w:val="both"/>
        <w:rPr>
          <w:rFonts w:cs="Arial"/>
          <w:b/>
          <w:bCs/>
        </w:rPr>
      </w:pPr>
      <w:r w:rsidRPr="0020334C">
        <w:rPr>
          <w:rFonts w:cs="Arial"/>
          <w:b/>
          <w:bCs/>
        </w:rPr>
        <w:t>Palavras-chave:</w:t>
      </w:r>
      <w:r>
        <w:rPr>
          <w:rFonts w:cs="Arial"/>
        </w:rPr>
        <w:t xml:space="preserve"> sensor.py, cliente.py, ventilador.py</w:t>
      </w:r>
    </w:p>
    <w:p w14:paraId="56823A26" w14:textId="09A915BC" w:rsidR="00127262" w:rsidRPr="00594388" w:rsidRDefault="00127262" w:rsidP="00B40719">
      <w:pPr>
        <w:pStyle w:val="CORPO"/>
        <w:sectPr w:rsidR="00127262" w:rsidRPr="00594388" w:rsidSect="00127262">
          <w:pgSz w:w="11910" w:h="16840"/>
          <w:pgMar w:top="1600" w:right="1020" w:bottom="280" w:left="880" w:header="720" w:footer="720" w:gutter="0"/>
          <w:cols w:space="720"/>
        </w:sectPr>
      </w:pPr>
    </w:p>
    <w:p w14:paraId="682CB6E0" w14:textId="77777777"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14:paraId="16709428" w14:textId="77777777" w:rsidR="00D35831" w:rsidRPr="00D35831" w:rsidRDefault="00D35831" w:rsidP="00D35831">
      <w:pPr>
        <w:jc w:val="center"/>
        <w:rPr>
          <w:b/>
        </w:rPr>
      </w:pPr>
    </w:p>
    <w:p w14:paraId="77F081C5" w14:textId="77777777" w:rsidR="00D35831" w:rsidRDefault="00D35831" w:rsidP="00EF2BF1"/>
    <w:p w14:paraId="739DD827" w14:textId="4A895739" w:rsidR="00953632" w:rsidRDefault="00C02766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  <w:hyperlink w:anchor="_Toc198114907" w:history="1">
        <w:r w:rsidR="00953632" w:rsidRPr="005C25C1">
          <w:rPr>
            <w:rStyle w:val="Hyperlink"/>
          </w:rPr>
          <w:t>1</w:t>
        </w:r>
        <w:r w:rsidR="00953632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953632" w:rsidRPr="005C25C1">
          <w:rPr>
            <w:rStyle w:val="Hyperlink"/>
          </w:rPr>
          <w:t>INTRODUÇÃO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_Toc198114907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2</w:t>
        </w:r>
        <w:r w:rsidR="00953632">
          <w:rPr>
            <w:webHidden/>
          </w:rPr>
          <w:fldChar w:fldCharType="end"/>
        </w:r>
      </w:hyperlink>
    </w:p>
    <w:p w14:paraId="097A57CB" w14:textId="1D9B7A62" w:rsidR="00953632" w:rsidRDefault="000615D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98114908" w:history="1">
        <w:r w:rsidR="00953632" w:rsidRPr="005C25C1">
          <w:rPr>
            <w:rStyle w:val="Hyperlink"/>
          </w:rPr>
          <w:t>2</w:t>
        </w:r>
        <w:r w:rsidR="00953632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953632" w:rsidRPr="005C25C1">
          <w:rPr>
            <w:rStyle w:val="Hyperlink"/>
          </w:rPr>
          <w:t>objetivos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_Toc198114908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3</w:t>
        </w:r>
        <w:r w:rsidR="00953632">
          <w:rPr>
            <w:webHidden/>
          </w:rPr>
          <w:fldChar w:fldCharType="end"/>
        </w:r>
      </w:hyperlink>
    </w:p>
    <w:p w14:paraId="3586B188" w14:textId="475D79CE" w:rsidR="00953632" w:rsidRDefault="000615D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98114909" w:history="1">
        <w:r w:rsidR="00953632" w:rsidRPr="005C25C1">
          <w:rPr>
            <w:rStyle w:val="Hyperlink"/>
          </w:rPr>
          <w:t>3</w:t>
        </w:r>
        <w:r w:rsidR="00953632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953632" w:rsidRPr="005C25C1">
          <w:rPr>
            <w:rStyle w:val="Hyperlink"/>
          </w:rPr>
          <w:t>revisão de literatura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_Toc198114909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4</w:t>
        </w:r>
        <w:r w:rsidR="00953632">
          <w:rPr>
            <w:webHidden/>
          </w:rPr>
          <w:fldChar w:fldCharType="end"/>
        </w:r>
      </w:hyperlink>
    </w:p>
    <w:p w14:paraId="0B557D62" w14:textId="1378DBD4" w:rsidR="00953632" w:rsidRDefault="000615D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98114910" w:history="1">
        <w:r w:rsidR="00953632" w:rsidRPr="005C25C1">
          <w:rPr>
            <w:rStyle w:val="Hyperlink"/>
          </w:rPr>
          <w:t>4</w:t>
        </w:r>
        <w:r w:rsidR="00953632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953632" w:rsidRPr="005C25C1">
          <w:rPr>
            <w:rStyle w:val="Hyperlink"/>
          </w:rPr>
          <w:t>DESENVOLVIMENTO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_Toc198114910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5</w:t>
        </w:r>
        <w:r w:rsidR="00953632">
          <w:rPr>
            <w:webHidden/>
          </w:rPr>
          <w:fldChar w:fldCharType="end"/>
        </w:r>
      </w:hyperlink>
    </w:p>
    <w:p w14:paraId="69B7DD4F" w14:textId="185D234A" w:rsidR="00953632" w:rsidRDefault="000615D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98114911" w:history="1">
        <w:r w:rsidR="00953632" w:rsidRPr="005C25C1">
          <w:rPr>
            <w:rStyle w:val="Hyperlink"/>
          </w:rPr>
          <w:t>4.1</w:t>
        </w:r>
        <w:r w:rsidR="00953632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953632" w:rsidRPr="005C25C1">
          <w:rPr>
            <w:rStyle w:val="Hyperlink"/>
          </w:rPr>
          <w:t>OWASP Top 10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_Toc198114911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5</w:t>
        </w:r>
        <w:r w:rsidR="00953632">
          <w:rPr>
            <w:webHidden/>
          </w:rPr>
          <w:fldChar w:fldCharType="end"/>
        </w:r>
      </w:hyperlink>
    </w:p>
    <w:p w14:paraId="4DB20F31" w14:textId="67F57D72" w:rsidR="00953632" w:rsidRDefault="000615D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198114912" w:history="1">
        <w:r w:rsidR="00953632" w:rsidRPr="005C25C1">
          <w:rPr>
            <w:rStyle w:val="Hyperlink"/>
          </w:rPr>
          <w:t>4.2</w:t>
        </w:r>
        <w:r w:rsidR="00953632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953632" w:rsidRPr="005C25C1">
          <w:rPr>
            <w:rStyle w:val="Hyperlink"/>
          </w:rPr>
          <w:t>A APLICAÇÃO DESENVOLVIDA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_Toc198114912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5</w:t>
        </w:r>
        <w:r w:rsidR="00953632">
          <w:rPr>
            <w:webHidden/>
          </w:rPr>
          <w:fldChar w:fldCharType="end"/>
        </w:r>
      </w:hyperlink>
    </w:p>
    <w:p w14:paraId="42FDAF6E" w14:textId="70BA21B1" w:rsidR="00953632" w:rsidRDefault="000615D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98114913" w:history="1">
        <w:r w:rsidR="00953632" w:rsidRPr="005C25C1">
          <w:rPr>
            <w:rStyle w:val="Hyperlink"/>
          </w:rPr>
          <w:t>5</w:t>
        </w:r>
        <w:r w:rsidR="00953632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953632" w:rsidRPr="005C25C1">
          <w:rPr>
            <w:rStyle w:val="Hyperlink"/>
          </w:rPr>
          <w:t>RESULTADOS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_Toc198114913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6</w:t>
        </w:r>
        <w:r w:rsidR="00953632">
          <w:rPr>
            <w:webHidden/>
          </w:rPr>
          <w:fldChar w:fldCharType="end"/>
        </w:r>
      </w:hyperlink>
    </w:p>
    <w:p w14:paraId="193FE6A1" w14:textId="490A77B7" w:rsidR="00953632" w:rsidRDefault="000615D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98114914" w:history="1">
        <w:r w:rsidR="00953632" w:rsidRPr="005C25C1">
          <w:rPr>
            <w:rStyle w:val="Hyperlink"/>
          </w:rPr>
          <w:t>6</w:t>
        </w:r>
        <w:r w:rsidR="00953632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953632" w:rsidRPr="005C25C1">
          <w:rPr>
            <w:rStyle w:val="Hyperlink"/>
          </w:rPr>
          <w:t>CONCLUSÃO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_Toc198114914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7</w:t>
        </w:r>
        <w:r w:rsidR="00953632">
          <w:rPr>
            <w:webHidden/>
          </w:rPr>
          <w:fldChar w:fldCharType="end"/>
        </w:r>
      </w:hyperlink>
    </w:p>
    <w:p w14:paraId="437F75E5" w14:textId="302FDC69" w:rsidR="00953632" w:rsidRDefault="000615D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98114915" w:history="1">
        <w:r w:rsidR="00953632" w:rsidRPr="005C25C1">
          <w:rPr>
            <w:rStyle w:val="Hyperlink"/>
          </w:rPr>
          <w:t>Referências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_Toc198114915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8</w:t>
        </w:r>
        <w:r w:rsidR="00953632">
          <w:rPr>
            <w:webHidden/>
          </w:rPr>
          <w:fldChar w:fldCharType="end"/>
        </w:r>
      </w:hyperlink>
    </w:p>
    <w:p w14:paraId="0BDAB001" w14:textId="420804CC" w:rsidR="00953632" w:rsidRDefault="000615D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198114916" w:history="1">
        <w:r w:rsidR="00953632" w:rsidRPr="005C25C1">
          <w:rPr>
            <w:rStyle w:val="Hyperlink"/>
          </w:rPr>
          <w:t>anexo a – exemplo</w:t>
        </w:r>
        <w:r w:rsidR="00953632">
          <w:rPr>
            <w:webHidden/>
          </w:rPr>
          <w:tab/>
        </w:r>
        <w:r w:rsidR="00953632">
          <w:rPr>
            <w:webHidden/>
          </w:rPr>
          <w:fldChar w:fldCharType="begin"/>
        </w:r>
        <w:r w:rsidR="00953632">
          <w:rPr>
            <w:webHidden/>
          </w:rPr>
          <w:instrText xml:space="preserve"> PAGEREF _Toc198114916 \h </w:instrText>
        </w:r>
        <w:r w:rsidR="00953632">
          <w:rPr>
            <w:webHidden/>
          </w:rPr>
        </w:r>
        <w:r w:rsidR="00953632">
          <w:rPr>
            <w:webHidden/>
          </w:rPr>
          <w:fldChar w:fldCharType="separate"/>
        </w:r>
        <w:r w:rsidR="00953632">
          <w:rPr>
            <w:webHidden/>
          </w:rPr>
          <w:t>9</w:t>
        </w:r>
        <w:r w:rsidR="00953632">
          <w:rPr>
            <w:webHidden/>
          </w:rPr>
          <w:fldChar w:fldCharType="end"/>
        </w:r>
      </w:hyperlink>
    </w:p>
    <w:p w14:paraId="2B97BDEF" w14:textId="489412B0" w:rsidR="00D35831" w:rsidRDefault="00C02766" w:rsidP="00EF2BF1">
      <w:r>
        <w:rPr>
          <w:b/>
          <w:caps/>
        </w:rPr>
        <w:fldChar w:fldCharType="end"/>
      </w:r>
    </w:p>
    <w:p w14:paraId="775E334B" w14:textId="77777777" w:rsidR="003739FE" w:rsidRDefault="003739FE" w:rsidP="00EF2BF1"/>
    <w:p w14:paraId="73E2AA4C" w14:textId="77777777" w:rsidR="003739FE" w:rsidRDefault="003739FE" w:rsidP="00EF2BF1">
      <w:pPr>
        <w:sectPr w:rsidR="003739FE" w:rsidSect="003739FE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59AC0EBC" w14:textId="77777777" w:rsidR="003739FE" w:rsidRDefault="00D35831" w:rsidP="00D35831">
      <w:pPr>
        <w:pStyle w:val="Ttulo1"/>
      </w:pPr>
      <w:bookmarkStart w:id="0" w:name="_Toc198114907"/>
      <w:r>
        <w:lastRenderedPageBreak/>
        <w:t>INTRODUÇÃO</w:t>
      </w:r>
      <w:bookmarkEnd w:id="0"/>
    </w:p>
    <w:p w14:paraId="6F6446BB" w14:textId="2F9B4148" w:rsidR="00127262" w:rsidRDefault="00127262" w:rsidP="00B407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14:paraId="3D85FE2E" w14:textId="5F92409B" w:rsidR="00127262" w:rsidRDefault="0053182B">
      <w:pPr>
        <w:spacing w:after="200" w:line="276" w:lineRule="auto"/>
      </w:pPr>
      <w:r>
        <w:t xml:space="preserve">Este documento detalha o desenvolvimento e a operação de um sistema de monitoramento de temperatura e controle de ventilação para uma estufa agrícola. O projeto foi concebido para utilizar o protocolo </w:t>
      </w:r>
      <w:r>
        <w:rPr>
          <w:b/>
          <w:bCs/>
        </w:rPr>
        <w:t>MQTT (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Queuing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Telemetry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Transport</w:t>
      </w:r>
      <w:proofErr w:type="spellEnd"/>
      <w:r>
        <w:rPr>
          <w:b/>
          <w:bCs/>
        </w:rPr>
        <w:t>)</w:t>
      </w:r>
      <w:r>
        <w:t>, estabelecendo uma arquitetura eficiente e de baixo consumo de banda, ideal para aplicações de Internet das Coisas (</w:t>
      </w:r>
      <w:proofErr w:type="spellStart"/>
      <w:r>
        <w:t>IoT</w:t>
      </w:r>
      <w:proofErr w:type="spellEnd"/>
      <w:r>
        <w:t>).</w:t>
      </w:r>
    </w:p>
    <w:p w14:paraId="15416B48" w14:textId="1E01C1E1" w:rsidR="00127262" w:rsidRDefault="00127262" w:rsidP="00127262">
      <w:pPr>
        <w:pStyle w:val="Ttulo1"/>
      </w:pPr>
      <w:bookmarkStart w:id="1" w:name="_Toc198114908"/>
      <w:r>
        <w:lastRenderedPageBreak/>
        <w:t>objetivos</w:t>
      </w:r>
      <w:bookmarkEnd w:id="1"/>
    </w:p>
    <w:p w14:paraId="717303E6" w14:textId="2D48EAD0" w:rsidR="00972F64" w:rsidRDefault="004F67D5" w:rsidP="004F67D5">
      <w:pPr>
        <w:pStyle w:val="CORPO"/>
        <w:ind w:firstLine="431"/>
      </w:pPr>
      <w:r>
        <w:t xml:space="preserve">Durante o desenvolvimento de uma aplicação, sendo ela um software para instalação ou uma aplicação web, </w:t>
      </w:r>
      <w:r w:rsidR="00504A00">
        <w:t>é de suma importância a execução de testes, com o intuit</w:t>
      </w:r>
      <w:r w:rsidR="00C2766C">
        <w:t xml:space="preserve">o de encontrar erros e </w:t>
      </w:r>
      <w:r w:rsidR="000D534C">
        <w:t xml:space="preserve">vulnerabilidades. </w:t>
      </w:r>
      <w:r w:rsidR="00702FF3">
        <w:t xml:space="preserve">Com isso, esse documento, tem como objetivo apresentar a maneira que </w:t>
      </w:r>
      <w:r w:rsidR="003633F6">
        <w:t>os testes são feitos</w:t>
      </w:r>
      <w:r w:rsidR="00656A11">
        <w:t xml:space="preserve"> na aplicação web que está sendo desenvolvida</w:t>
      </w:r>
      <w:r w:rsidR="003633F6">
        <w:t xml:space="preserve">, </w:t>
      </w:r>
      <w:r w:rsidR="00656A11">
        <w:t xml:space="preserve">sendo </w:t>
      </w:r>
      <w:r w:rsidR="003633F6">
        <w:t>nesse caso, baseados na OWASP TOP 10</w:t>
      </w:r>
      <w:r w:rsidR="000C7B16">
        <w:t>, usando aplicaç</w:t>
      </w:r>
      <w:r w:rsidR="00656A11">
        <w:t>ões gratuitas na execução</w:t>
      </w:r>
      <w:r w:rsidR="00972F64">
        <w:t xml:space="preserve"> dos testes. </w:t>
      </w:r>
    </w:p>
    <w:p w14:paraId="61650933" w14:textId="77777777" w:rsidR="00D35450" w:rsidRDefault="00D35450" w:rsidP="004F67D5">
      <w:pPr>
        <w:pStyle w:val="CORPO"/>
        <w:ind w:firstLine="431"/>
      </w:pPr>
    </w:p>
    <w:p w14:paraId="44779DF1" w14:textId="05FDA81B" w:rsidR="004F67D5" w:rsidRDefault="00D35450" w:rsidP="004F67D5">
      <w:pPr>
        <w:pStyle w:val="CORPO"/>
        <w:ind w:firstLine="431"/>
      </w:pPr>
      <w:r>
        <w:t>Assim os objetivos centrais desse documento</w:t>
      </w:r>
      <w:r w:rsidR="00656A11">
        <w:t xml:space="preserve"> </w:t>
      </w:r>
      <w:r w:rsidR="006B4E61">
        <w:t>estão voltados realização de testes que buscam garantir a segurança de todas as áreas críticas da aplicação web, garantindo que todas sejam avaliadas</w:t>
      </w:r>
      <w:r w:rsidR="00771190">
        <w:t xml:space="preserve">, utilizando </w:t>
      </w:r>
      <w:r w:rsidR="009357CC">
        <w:t xml:space="preserve">como base referencial a lista OWASP TOP 10 para identificação de vulnerabilidades assegurando que os testes consigam captar os erros mais relevantes da aplicação desenvolvida. </w:t>
      </w:r>
    </w:p>
    <w:p w14:paraId="6F26CE66" w14:textId="41B07A80" w:rsidR="009357CC" w:rsidRDefault="009357CC" w:rsidP="004F67D5">
      <w:pPr>
        <w:pStyle w:val="CORPO"/>
        <w:ind w:firstLine="431"/>
      </w:pPr>
    </w:p>
    <w:p w14:paraId="2A585625" w14:textId="39103712" w:rsidR="009357CC" w:rsidRDefault="004E3C71" w:rsidP="004F67D5">
      <w:pPr>
        <w:pStyle w:val="CORPO"/>
        <w:ind w:firstLine="431"/>
      </w:pPr>
      <w:r>
        <w:t xml:space="preserve">Além disso, serão utilizadas aplicações gratuitas de teste de segurança, as quais, permitem </w:t>
      </w:r>
      <w:r w:rsidR="00EC4A17">
        <w:t xml:space="preserve">execução de testes de segurança </w:t>
      </w:r>
      <w:r w:rsidR="008C05FB">
        <w:t xml:space="preserve">eficazes, fazendo com que não sejam necessários altos investimentos. Acrescentando registros e análises dos resultados obtidos durante os testes, facilitando a identificação de falhas e a implementação de correções necessárias. </w:t>
      </w:r>
    </w:p>
    <w:p w14:paraId="3E1D87FA" w14:textId="401256DC" w:rsidR="008C05FB" w:rsidRDefault="008C05FB" w:rsidP="004F67D5">
      <w:pPr>
        <w:pStyle w:val="CORPO"/>
        <w:ind w:firstLine="431"/>
      </w:pPr>
    </w:p>
    <w:p w14:paraId="1A9B18C1" w14:textId="7826F599" w:rsidR="008C05FB" w:rsidRPr="004F67D5" w:rsidRDefault="001972D0" w:rsidP="004F67D5">
      <w:pPr>
        <w:pStyle w:val="CORPO"/>
        <w:ind w:firstLine="431"/>
      </w:pPr>
      <w:r>
        <w:t xml:space="preserve">Finalizando com métodos de melhorias contínua </w:t>
      </w:r>
      <w:r w:rsidRPr="001972D0">
        <w:t>que permita a atualização constante dos testes e a adaptação às novas ameaças e vulnerabilidades que possam surgir no ambiente digital.</w:t>
      </w:r>
      <w:r>
        <w:t xml:space="preserve"> </w:t>
      </w:r>
    </w:p>
    <w:p w14:paraId="25524A87" w14:textId="564B42C6" w:rsidR="00127262" w:rsidRDefault="00D9593A" w:rsidP="00D9593A">
      <w:pPr>
        <w:pStyle w:val="Ttulo1"/>
      </w:pPr>
      <w:bookmarkStart w:id="2" w:name="_Toc198114909"/>
      <w:r>
        <w:lastRenderedPageBreak/>
        <w:t>revisão de literatura</w:t>
      </w:r>
      <w:bookmarkEnd w:id="2"/>
    </w:p>
    <w:p w14:paraId="74FA6419" w14:textId="0A1511A4" w:rsidR="003135E0" w:rsidRDefault="004B76A4" w:rsidP="003135E0">
      <w:pPr>
        <w:pStyle w:val="Ttulo1"/>
      </w:pPr>
      <w:r>
        <w:lastRenderedPageBreak/>
        <w:t>VISÃO GERAL DO SISTEMA</w:t>
      </w:r>
    </w:p>
    <w:p w14:paraId="41462602" w14:textId="42175F63" w:rsidR="004B76A4" w:rsidRDefault="00CE7199" w:rsidP="00CE7199">
      <w:pPr>
        <w:pStyle w:val="Corpodetexto"/>
        <w:ind w:firstLine="431"/>
        <w:rPr>
          <w:rFonts w:ascii="Arial" w:eastAsiaTheme="minorHAnsi" w:hAnsi="Arial" w:cs="Arial"/>
          <w:lang w:val="pt-BR"/>
        </w:rPr>
      </w:pPr>
      <w:r w:rsidRPr="00CE7199">
        <w:rPr>
          <w:rFonts w:ascii="Arial" w:eastAsiaTheme="minorHAnsi" w:hAnsi="Arial" w:cs="Arial"/>
          <w:lang w:val="pt-BR"/>
        </w:rPr>
        <w:t xml:space="preserve">Os três programas implementam um sistema de </w:t>
      </w:r>
      <w:proofErr w:type="spellStart"/>
      <w:r w:rsidRPr="00CE7199">
        <w:rPr>
          <w:rFonts w:ascii="Arial" w:eastAsiaTheme="minorHAnsi" w:hAnsi="Arial" w:cs="Arial"/>
          <w:lang w:val="pt-BR"/>
        </w:rPr>
        <w:t>IoT</w:t>
      </w:r>
      <w:proofErr w:type="spellEnd"/>
      <w:r w:rsidRPr="00CE7199">
        <w:rPr>
          <w:rFonts w:ascii="Arial" w:eastAsiaTheme="minorHAnsi" w:hAnsi="Arial" w:cs="Arial"/>
          <w:lang w:val="pt-BR"/>
        </w:rPr>
        <w:t xml:space="preserve"> simples para uma estufa: um sensor publica a temperatura via MQTT, um cliente de controle recebe essas leituras e decide ligar/desligar a ventilação, e um atuador (ventilador) escuta os comandos e “executa” a ação (nesta simulação, apenas imprime no console). Eles usam o mesmo </w:t>
      </w:r>
      <w:proofErr w:type="spellStart"/>
      <w:r w:rsidRPr="00CE7199">
        <w:rPr>
          <w:rFonts w:ascii="Arial" w:eastAsiaTheme="minorHAnsi" w:hAnsi="Arial" w:cs="Arial"/>
          <w:lang w:val="pt-BR"/>
        </w:rPr>
        <w:t>broker</w:t>
      </w:r>
      <w:proofErr w:type="spellEnd"/>
      <w:r w:rsidRPr="00CE7199">
        <w:rPr>
          <w:rFonts w:ascii="Arial" w:eastAsiaTheme="minorHAnsi" w:hAnsi="Arial" w:cs="Arial"/>
          <w:lang w:val="pt-BR"/>
        </w:rPr>
        <w:t xml:space="preserve"> MQTT (host </w:t>
      </w:r>
      <w:proofErr w:type="spellStart"/>
      <w:r w:rsidRPr="00CE7199">
        <w:rPr>
          <w:rFonts w:ascii="Arial" w:eastAsiaTheme="minorHAnsi" w:hAnsi="Arial" w:cs="Arial"/>
          <w:lang w:val="pt-BR"/>
        </w:rPr>
        <w:t>localhost</w:t>
      </w:r>
      <w:proofErr w:type="spellEnd"/>
      <w:r w:rsidRPr="00CE7199">
        <w:rPr>
          <w:rFonts w:ascii="Arial" w:eastAsiaTheme="minorHAnsi" w:hAnsi="Arial" w:cs="Arial"/>
          <w:lang w:val="pt-BR"/>
        </w:rPr>
        <w:t>, porta 1883) e se comunicam por tópicos.</w:t>
      </w:r>
    </w:p>
    <w:p w14:paraId="15B341B8" w14:textId="3E197E53" w:rsidR="00CE7199" w:rsidRDefault="00CE7199" w:rsidP="00CE7199">
      <w:pPr>
        <w:pStyle w:val="Corpodetexto"/>
        <w:ind w:firstLine="431"/>
        <w:rPr>
          <w:rFonts w:ascii="Arial" w:eastAsiaTheme="minorHAnsi" w:hAnsi="Arial" w:cs="Arial"/>
          <w:lang w:val="pt-BR"/>
        </w:rPr>
      </w:pPr>
    </w:p>
    <w:p w14:paraId="73100533" w14:textId="1E62EDC8" w:rsidR="00CE7199" w:rsidRDefault="00CE7199" w:rsidP="00CE7199">
      <w:pPr>
        <w:pStyle w:val="Ttulo2"/>
      </w:pPr>
      <w:r>
        <w:t>SENSOR.PY – SIMULADOR DE SENSOR DE TEMPERATURA</w:t>
      </w:r>
    </w:p>
    <w:p w14:paraId="23E2D15F" w14:textId="77777777" w:rsidR="00CE7199" w:rsidRPr="00E73D32" w:rsidRDefault="00CE7199" w:rsidP="00CE7199">
      <w:pPr>
        <w:numPr>
          <w:ilvl w:val="0"/>
          <w:numId w:val="19"/>
        </w:numPr>
        <w:spacing w:after="160" w:line="278" w:lineRule="auto"/>
        <w:jc w:val="both"/>
        <w:rPr>
          <w:rFonts w:cs="Arial"/>
        </w:rPr>
      </w:pPr>
      <w:r w:rsidRPr="00E73D32">
        <w:rPr>
          <w:rFonts w:cs="Arial"/>
          <w:b/>
          <w:bCs/>
        </w:rPr>
        <w:t>Conexão MQTT:</w:t>
      </w:r>
      <w:r w:rsidRPr="00E73D32">
        <w:rPr>
          <w:rFonts w:cs="Arial"/>
        </w:rPr>
        <w:t xml:space="preserve"> </w:t>
      </w:r>
      <w:r>
        <w:rPr>
          <w:rFonts w:cs="Arial"/>
        </w:rPr>
        <w:t>C</w:t>
      </w:r>
      <w:r w:rsidRPr="00E73D32">
        <w:rPr>
          <w:rFonts w:cs="Arial"/>
        </w:rPr>
        <w:t xml:space="preserve">ria um cliente </w:t>
      </w:r>
      <w:proofErr w:type="spellStart"/>
      <w:r w:rsidRPr="00E73D32">
        <w:rPr>
          <w:rFonts w:cs="Arial"/>
        </w:rPr>
        <w:t>Paho</w:t>
      </w:r>
      <w:proofErr w:type="spellEnd"/>
      <w:r w:rsidRPr="00E73D32">
        <w:rPr>
          <w:rFonts w:cs="Arial"/>
        </w:rPr>
        <w:t xml:space="preserve"> MQTT (ID </w:t>
      </w:r>
      <w:proofErr w:type="spellStart"/>
      <w:r w:rsidRPr="00E73D32">
        <w:rPr>
          <w:rFonts w:cs="Arial"/>
        </w:rPr>
        <w:t>SensorTemperatura</w:t>
      </w:r>
      <w:proofErr w:type="spellEnd"/>
      <w:r w:rsidRPr="00E73D32">
        <w:rPr>
          <w:rFonts w:cs="Arial"/>
        </w:rPr>
        <w:t xml:space="preserve">) e conecta no </w:t>
      </w:r>
      <w:proofErr w:type="spellStart"/>
      <w:r w:rsidRPr="00E73D32">
        <w:rPr>
          <w:rFonts w:cs="Arial"/>
        </w:rPr>
        <w:t>broker</w:t>
      </w:r>
      <w:proofErr w:type="spellEnd"/>
      <w:r w:rsidRPr="00E73D32">
        <w:rPr>
          <w:rFonts w:cs="Arial"/>
        </w:rPr>
        <w:t xml:space="preserve"> localhost:1883. Define um </w:t>
      </w:r>
      <w:proofErr w:type="spellStart"/>
      <w:r w:rsidRPr="00E73D32">
        <w:rPr>
          <w:rFonts w:cs="Arial"/>
        </w:rPr>
        <w:t>callback</w:t>
      </w:r>
      <w:proofErr w:type="spellEnd"/>
      <w:r w:rsidRPr="00E73D32">
        <w:rPr>
          <w:rFonts w:cs="Arial"/>
        </w:rPr>
        <w:t xml:space="preserve"> simples para informar se a conexão deu certo (código de retorno </w:t>
      </w:r>
      <w:proofErr w:type="spellStart"/>
      <w:r w:rsidRPr="00E73D32">
        <w:rPr>
          <w:rFonts w:cs="Arial"/>
        </w:rPr>
        <w:t>rc</w:t>
      </w:r>
      <w:proofErr w:type="spellEnd"/>
      <w:r w:rsidRPr="00E73D32">
        <w:rPr>
          <w:rFonts w:cs="Arial"/>
        </w:rPr>
        <w:t xml:space="preserve"> == 0). </w:t>
      </w:r>
    </w:p>
    <w:p w14:paraId="4F86F437" w14:textId="77777777" w:rsidR="00CE7199" w:rsidRDefault="00CE7199" w:rsidP="00CE7199">
      <w:pPr>
        <w:numPr>
          <w:ilvl w:val="0"/>
          <w:numId w:val="19"/>
        </w:numPr>
        <w:spacing w:after="160" w:line="278" w:lineRule="auto"/>
        <w:jc w:val="both"/>
        <w:rPr>
          <w:rFonts w:cs="Arial"/>
        </w:rPr>
      </w:pPr>
      <w:r w:rsidRPr="00E73D32">
        <w:rPr>
          <w:rFonts w:cs="Arial"/>
          <w:b/>
          <w:bCs/>
        </w:rPr>
        <w:t>Publicação periódica:</w:t>
      </w:r>
      <w:r w:rsidRPr="00E73D32">
        <w:rPr>
          <w:rFonts w:cs="Arial"/>
        </w:rPr>
        <w:t xml:space="preserve"> </w:t>
      </w:r>
      <w:r>
        <w:rPr>
          <w:rFonts w:cs="Arial"/>
        </w:rPr>
        <w:t>E</w:t>
      </w:r>
      <w:r w:rsidRPr="00E73D32">
        <w:rPr>
          <w:rFonts w:cs="Arial"/>
        </w:rPr>
        <w:t xml:space="preserve">ntra num </w:t>
      </w:r>
      <w:proofErr w:type="spellStart"/>
      <w:r w:rsidRPr="00E73D32">
        <w:rPr>
          <w:rFonts w:cs="Arial"/>
        </w:rPr>
        <w:t>while</w:t>
      </w:r>
      <w:proofErr w:type="spellEnd"/>
      <w:r w:rsidRPr="00E73D32">
        <w:rPr>
          <w:rFonts w:cs="Arial"/>
        </w:rPr>
        <w:t xml:space="preserve"> </w:t>
      </w:r>
      <w:proofErr w:type="spellStart"/>
      <w:r w:rsidRPr="00E73D32">
        <w:rPr>
          <w:rFonts w:cs="Arial"/>
        </w:rPr>
        <w:t>True</w:t>
      </w:r>
      <w:proofErr w:type="spellEnd"/>
      <w:r w:rsidRPr="00E73D32">
        <w:rPr>
          <w:rFonts w:cs="Arial"/>
        </w:rPr>
        <w:t xml:space="preserve"> gerando uma temperatura aleatória (15.00 a 30.00 °C) com duas casas decimais, publica no tópico estufa/temperatura a cada 5 segundos e imprime no console o valor publicado. Em </w:t>
      </w:r>
      <w:proofErr w:type="spellStart"/>
      <w:r w:rsidRPr="00E73D32">
        <w:rPr>
          <w:rFonts w:cs="Arial"/>
        </w:rPr>
        <w:t>KeyboardInterrupt</w:t>
      </w:r>
      <w:proofErr w:type="spellEnd"/>
      <w:r w:rsidRPr="00E73D32">
        <w:rPr>
          <w:rFonts w:cs="Arial"/>
        </w:rPr>
        <w:t xml:space="preserve"> (</w:t>
      </w:r>
      <w:proofErr w:type="spellStart"/>
      <w:r w:rsidRPr="00E73D32">
        <w:rPr>
          <w:rFonts w:cs="Arial"/>
        </w:rPr>
        <w:t>Ctrl+C</w:t>
      </w:r>
      <w:proofErr w:type="spellEnd"/>
      <w:r w:rsidRPr="00E73D32">
        <w:rPr>
          <w:rFonts w:cs="Arial"/>
        </w:rPr>
        <w:t>), encerra a simulação e desconecta.</w:t>
      </w:r>
    </w:p>
    <w:p w14:paraId="5448E25A" w14:textId="6B085FF8" w:rsidR="00CE7199" w:rsidRDefault="00CE7199" w:rsidP="00740679">
      <w:pPr>
        <w:pStyle w:val="Ttulo3"/>
      </w:pPr>
      <w:r>
        <w:t>OBSERVAÇÕES TÉCNICAS ÚTEIS</w:t>
      </w:r>
    </w:p>
    <w:p w14:paraId="0477E218" w14:textId="77777777" w:rsidR="00740679" w:rsidRDefault="00740679" w:rsidP="00503D04">
      <w:pPr>
        <w:numPr>
          <w:ilvl w:val="0"/>
          <w:numId w:val="20"/>
        </w:numPr>
        <w:spacing w:after="160" w:line="278" w:lineRule="auto"/>
        <w:jc w:val="both"/>
        <w:rPr>
          <w:rFonts w:cs="Arial"/>
        </w:rPr>
      </w:pPr>
      <w:r w:rsidRPr="002204A5">
        <w:rPr>
          <w:rFonts w:cs="Arial"/>
        </w:rPr>
        <w:t>A publicação acontece continuamente; em projetos reais, é comum iniciar o loop de rede (</w:t>
      </w:r>
      <w:proofErr w:type="spellStart"/>
      <w:proofErr w:type="gramStart"/>
      <w:r w:rsidRPr="002204A5">
        <w:rPr>
          <w:rFonts w:cs="Arial"/>
        </w:rPr>
        <w:t>client.loop</w:t>
      </w:r>
      <w:proofErr w:type="gramEnd"/>
      <w:r w:rsidRPr="002204A5">
        <w:rPr>
          <w:rFonts w:cs="Arial"/>
        </w:rPr>
        <w:t>_start</w:t>
      </w:r>
      <w:proofErr w:type="spellEnd"/>
      <w:r w:rsidRPr="002204A5">
        <w:rPr>
          <w:rFonts w:cs="Arial"/>
        </w:rPr>
        <w:t xml:space="preserve">()) para garantir o processamento de </w:t>
      </w:r>
      <w:proofErr w:type="spellStart"/>
      <w:r w:rsidRPr="002204A5">
        <w:rPr>
          <w:rFonts w:cs="Arial"/>
        </w:rPr>
        <w:t>keep-alive</w:t>
      </w:r>
      <w:proofErr w:type="spellEnd"/>
      <w:r w:rsidRPr="002204A5">
        <w:rPr>
          <w:rFonts w:cs="Arial"/>
        </w:rPr>
        <w:t xml:space="preserve"> e fila de mensagens em background. Aqui, como há publicações frequentes, tende a funcionar, mas o uso explícito do loop melhora a robustez.</w:t>
      </w:r>
    </w:p>
    <w:p w14:paraId="06296E5E" w14:textId="78BD9240" w:rsidR="00740679" w:rsidRDefault="00740679" w:rsidP="00503D04">
      <w:pPr>
        <w:pStyle w:val="NormalWeb"/>
        <w:numPr>
          <w:ilvl w:val="0"/>
          <w:numId w:val="20"/>
        </w:numPr>
        <w:jc w:val="both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BE1767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O uso de um tópico claro e específico (estufa/temperatura) facilita o desacoplamento entre produtor (sensor) e consumidores (lógica/atuadores). </w:t>
      </w:r>
    </w:p>
    <w:p w14:paraId="1BA09E28" w14:textId="442BED1A" w:rsidR="00740679" w:rsidRDefault="00740679" w:rsidP="00740679">
      <w:pPr>
        <w:pStyle w:val="Ttulo2"/>
        <w:rPr>
          <w:rFonts w:eastAsiaTheme="minorHAnsi"/>
        </w:rPr>
      </w:pPr>
      <w:r>
        <w:rPr>
          <w:rFonts w:eastAsiaTheme="minorHAnsi"/>
        </w:rPr>
        <w:t>CLIENTE.PY – LÓGICA DE CONTROLE</w:t>
      </w:r>
    </w:p>
    <w:p w14:paraId="6433DC41" w14:textId="152317DC" w:rsidR="00740679" w:rsidRDefault="00740679" w:rsidP="00740679">
      <w:pPr>
        <w:pStyle w:val="Ttulo3"/>
      </w:pPr>
      <w:r>
        <w:t>TÓPICOS E LIMITES</w:t>
      </w:r>
    </w:p>
    <w:p w14:paraId="24498D0D" w14:textId="77777777" w:rsidR="00740679" w:rsidRPr="00740679" w:rsidRDefault="00740679" w:rsidP="00740679">
      <w:pPr>
        <w:pStyle w:val="PargrafodaLista"/>
        <w:widowControl/>
        <w:numPr>
          <w:ilvl w:val="0"/>
          <w:numId w:val="23"/>
        </w:numPr>
        <w:autoSpaceDE/>
        <w:autoSpaceDN/>
        <w:spacing w:after="160" w:line="27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40679">
        <w:rPr>
          <w:rFonts w:ascii="Arial" w:hAnsi="Arial" w:cs="Arial"/>
          <w:sz w:val="24"/>
          <w:szCs w:val="24"/>
        </w:rPr>
        <w:t>Leitura de temperatura: estufa/temperatura</w:t>
      </w:r>
    </w:p>
    <w:p w14:paraId="3333C808" w14:textId="77777777" w:rsidR="00740679" w:rsidRPr="00740679" w:rsidRDefault="00740679" w:rsidP="00740679">
      <w:pPr>
        <w:pStyle w:val="PargrafodaLista"/>
        <w:widowControl/>
        <w:numPr>
          <w:ilvl w:val="0"/>
          <w:numId w:val="23"/>
        </w:numPr>
        <w:autoSpaceDE/>
        <w:autoSpaceDN/>
        <w:spacing w:after="160" w:line="27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40679">
        <w:rPr>
          <w:rFonts w:ascii="Arial" w:hAnsi="Arial" w:cs="Arial"/>
          <w:sz w:val="24"/>
          <w:szCs w:val="24"/>
        </w:rPr>
        <w:t>Comando para ventilação: estufa/ventilacao/comando</w:t>
      </w:r>
    </w:p>
    <w:p w14:paraId="1866AFC8" w14:textId="77777777" w:rsidR="00740679" w:rsidRPr="00740679" w:rsidRDefault="00740679" w:rsidP="00740679">
      <w:pPr>
        <w:pStyle w:val="PargrafodaLista"/>
        <w:widowControl/>
        <w:numPr>
          <w:ilvl w:val="0"/>
          <w:numId w:val="23"/>
        </w:numPr>
        <w:autoSpaceDE/>
        <w:autoSpaceDN/>
        <w:spacing w:after="160" w:line="27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40679">
        <w:rPr>
          <w:rFonts w:ascii="Arial" w:hAnsi="Arial" w:cs="Arial"/>
          <w:sz w:val="24"/>
          <w:szCs w:val="24"/>
        </w:rPr>
        <w:t>Status publicado: estufa/ventilação/status</w:t>
      </w:r>
    </w:p>
    <w:p w14:paraId="0B573E15" w14:textId="77777777" w:rsidR="00740679" w:rsidRPr="0014773D" w:rsidRDefault="00740679" w:rsidP="00740679">
      <w:pPr>
        <w:pStyle w:val="PargrafodaLista"/>
        <w:widowControl/>
        <w:numPr>
          <w:ilvl w:val="0"/>
          <w:numId w:val="23"/>
        </w:numPr>
        <w:autoSpaceDE/>
        <w:autoSpaceDN/>
        <w:spacing w:after="160" w:line="278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4773D">
        <w:rPr>
          <w:rFonts w:ascii="Arial" w:hAnsi="Arial" w:cs="Arial"/>
          <w:sz w:val="24"/>
          <w:szCs w:val="24"/>
        </w:rPr>
        <w:t xml:space="preserve">Além disso, fixa </w:t>
      </w:r>
      <w:r w:rsidRPr="0014773D">
        <w:rPr>
          <w:rFonts w:ascii="Arial" w:hAnsi="Arial" w:cs="Arial"/>
          <w:bCs/>
          <w:sz w:val="24"/>
          <w:szCs w:val="24"/>
        </w:rPr>
        <w:t>faixa ideal</w:t>
      </w:r>
      <w:r w:rsidRPr="0014773D">
        <w:rPr>
          <w:rFonts w:ascii="Arial" w:hAnsi="Arial" w:cs="Arial"/>
          <w:sz w:val="24"/>
          <w:szCs w:val="24"/>
        </w:rPr>
        <w:t xml:space="preserve"> de temperatura </w:t>
      </w:r>
      <w:r w:rsidRPr="0014773D">
        <w:rPr>
          <w:rFonts w:ascii="Arial" w:hAnsi="Arial" w:cs="Arial"/>
          <w:bCs/>
          <w:sz w:val="24"/>
          <w:szCs w:val="24"/>
        </w:rPr>
        <w:t>[18.0, 25.0] °C</w:t>
      </w:r>
      <w:r w:rsidRPr="0014773D">
        <w:rPr>
          <w:rFonts w:ascii="Arial" w:hAnsi="Arial" w:cs="Arial"/>
          <w:sz w:val="24"/>
          <w:szCs w:val="24"/>
        </w:rPr>
        <w:t xml:space="preserve"> e mantém um </w:t>
      </w:r>
      <w:r w:rsidRPr="0014773D">
        <w:rPr>
          <w:rFonts w:ascii="Arial" w:hAnsi="Arial" w:cs="Arial"/>
          <w:bCs/>
          <w:sz w:val="24"/>
          <w:szCs w:val="24"/>
        </w:rPr>
        <w:t>estado interno</w:t>
      </w:r>
      <w:r w:rsidRPr="0014773D">
        <w:rPr>
          <w:rFonts w:ascii="Arial" w:hAnsi="Arial" w:cs="Arial"/>
          <w:sz w:val="24"/>
          <w:szCs w:val="24"/>
        </w:rPr>
        <w:t xml:space="preserve"> ventilador_ligado (boolean) para não reenviar comandos repetidos. </w:t>
      </w:r>
    </w:p>
    <w:p w14:paraId="7E5708CB" w14:textId="0F15E462" w:rsidR="00740679" w:rsidRDefault="00740679" w:rsidP="0014773D">
      <w:pPr>
        <w:pStyle w:val="CORPO"/>
        <w:ind w:firstLine="0"/>
      </w:pPr>
    </w:p>
    <w:p w14:paraId="418633EC" w14:textId="428C46C0" w:rsidR="0014773D" w:rsidRDefault="0014773D" w:rsidP="0014773D">
      <w:pPr>
        <w:pStyle w:val="Corpodetexto"/>
      </w:pPr>
      <w:r w:rsidRPr="0014773D">
        <w:rPr>
          <w:bCs/>
        </w:rPr>
        <w:lastRenderedPageBreak/>
        <w:t>Assinatura e processamento</w:t>
      </w:r>
      <w:r w:rsidRPr="0014773D">
        <w:t>: Ao conectar com sucesso, assina estufa/temperatura. No callback on_message:</w:t>
      </w:r>
    </w:p>
    <w:p w14:paraId="5E158398" w14:textId="77777777" w:rsidR="0014773D" w:rsidRPr="00AB6A06" w:rsidRDefault="0014773D" w:rsidP="0014773D">
      <w:pPr>
        <w:numPr>
          <w:ilvl w:val="0"/>
          <w:numId w:val="24"/>
        </w:numPr>
        <w:spacing w:after="160" w:line="278" w:lineRule="auto"/>
        <w:jc w:val="both"/>
        <w:rPr>
          <w:rFonts w:cs="Arial"/>
        </w:rPr>
      </w:pPr>
      <w:r w:rsidRPr="00AB6A06">
        <w:rPr>
          <w:rFonts w:cs="Arial"/>
        </w:rPr>
        <w:t xml:space="preserve">Converte o </w:t>
      </w:r>
      <w:proofErr w:type="spellStart"/>
      <w:r w:rsidRPr="00AB6A06">
        <w:rPr>
          <w:rFonts w:cs="Arial"/>
        </w:rPr>
        <w:t>payload</w:t>
      </w:r>
      <w:proofErr w:type="spellEnd"/>
      <w:r w:rsidRPr="00AB6A06">
        <w:rPr>
          <w:rFonts w:cs="Arial"/>
        </w:rPr>
        <w:t xml:space="preserve"> recebido para </w:t>
      </w:r>
      <w:proofErr w:type="spellStart"/>
      <w:r w:rsidRPr="00AB6A06">
        <w:rPr>
          <w:rFonts w:cs="Arial"/>
        </w:rPr>
        <w:t>float</w:t>
      </w:r>
      <w:proofErr w:type="spellEnd"/>
      <w:r w:rsidRPr="00AB6A06">
        <w:rPr>
          <w:rFonts w:cs="Arial"/>
        </w:rPr>
        <w:t xml:space="preserve"> (tratando </w:t>
      </w:r>
      <w:proofErr w:type="spellStart"/>
      <w:r w:rsidRPr="00AB6A06">
        <w:rPr>
          <w:rFonts w:cs="Arial"/>
        </w:rPr>
        <w:t>ValueError</w:t>
      </w:r>
      <w:proofErr w:type="spellEnd"/>
      <w:r w:rsidRPr="00AB6A06">
        <w:rPr>
          <w:rFonts w:cs="Arial"/>
        </w:rPr>
        <w:t xml:space="preserve"> se vier dado inválido).</w:t>
      </w:r>
    </w:p>
    <w:p w14:paraId="1A830520" w14:textId="0BEAE810" w:rsidR="0014773D" w:rsidRDefault="0014773D" w:rsidP="0014773D">
      <w:pPr>
        <w:pStyle w:val="Corpodetexto"/>
        <w:numPr>
          <w:ilvl w:val="0"/>
          <w:numId w:val="24"/>
        </w:numPr>
      </w:pPr>
      <w:r>
        <w:t>Decide:</w:t>
      </w:r>
    </w:p>
    <w:p w14:paraId="1C7959AC" w14:textId="77777777" w:rsidR="0014773D" w:rsidRPr="0014773D" w:rsidRDefault="0014773D" w:rsidP="0014773D">
      <w:pPr>
        <w:numPr>
          <w:ilvl w:val="1"/>
          <w:numId w:val="24"/>
        </w:numPr>
        <w:spacing w:after="160" w:line="278" w:lineRule="auto"/>
        <w:jc w:val="both"/>
        <w:rPr>
          <w:rFonts w:cs="Arial"/>
        </w:rPr>
      </w:pPr>
      <w:r w:rsidRPr="0014773D">
        <w:rPr>
          <w:rFonts w:cs="Arial"/>
        </w:rPr>
        <w:t xml:space="preserve">Se </w:t>
      </w:r>
      <w:r w:rsidRPr="0014773D">
        <w:rPr>
          <w:rFonts w:cs="Arial"/>
          <w:bCs/>
        </w:rPr>
        <w:t>&gt; 25.0 °C</w:t>
      </w:r>
      <w:r w:rsidRPr="0014773D">
        <w:rPr>
          <w:rFonts w:cs="Arial"/>
        </w:rPr>
        <w:t xml:space="preserve"> e ventilador </w:t>
      </w:r>
      <w:r w:rsidRPr="0014773D">
        <w:rPr>
          <w:rFonts w:cs="Arial"/>
          <w:bCs/>
        </w:rPr>
        <w:t>desligado</w:t>
      </w:r>
      <w:r w:rsidRPr="0014773D">
        <w:rPr>
          <w:rFonts w:cs="Arial"/>
        </w:rPr>
        <w:t xml:space="preserve">, publica </w:t>
      </w:r>
      <w:r w:rsidRPr="0014773D">
        <w:rPr>
          <w:rFonts w:cs="Arial"/>
          <w:bCs/>
        </w:rPr>
        <w:t>"ligar"</w:t>
      </w:r>
      <w:r w:rsidRPr="0014773D">
        <w:rPr>
          <w:rFonts w:cs="Arial"/>
        </w:rPr>
        <w:t xml:space="preserve"> no tópico de comando </w:t>
      </w:r>
      <w:r w:rsidRPr="0014773D">
        <w:rPr>
          <w:rFonts w:cs="Arial"/>
          <w:bCs/>
        </w:rPr>
        <w:t>e</w:t>
      </w:r>
      <w:r w:rsidRPr="0014773D">
        <w:rPr>
          <w:rFonts w:cs="Arial"/>
        </w:rPr>
        <w:t xml:space="preserve"> publica status </w:t>
      </w:r>
      <w:r w:rsidRPr="0014773D">
        <w:rPr>
          <w:rFonts w:cs="Arial"/>
          <w:bCs/>
        </w:rPr>
        <w:t>"ligado"</w:t>
      </w:r>
      <w:r w:rsidRPr="0014773D">
        <w:rPr>
          <w:rFonts w:cs="Arial"/>
        </w:rPr>
        <w:t xml:space="preserve">; atualiza </w:t>
      </w:r>
      <w:proofErr w:type="spellStart"/>
      <w:r w:rsidRPr="0014773D">
        <w:rPr>
          <w:rFonts w:cs="Arial"/>
        </w:rPr>
        <w:t>ventilador_ligado</w:t>
      </w:r>
      <w:proofErr w:type="spellEnd"/>
      <w:r w:rsidRPr="0014773D">
        <w:rPr>
          <w:rFonts w:cs="Arial"/>
        </w:rPr>
        <w:t xml:space="preserve"> = </w:t>
      </w:r>
      <w:proofErr w:type="spellStart"/>
      <w:r w:rsidRPr="0014773D">
        <w:rPr>
          <w:rFonts w:cs="Arial"/>
        </w:rPr>
        <w:t>True</w:t>
      </w:r>
      <w:proofErr w:type="spellEnd"/>
      <w:r w:rsidRPr="0014773D">
        <w:rPr>
          <w:rFonts w:cs="Arial"/>
        </w:rPr>
        <w:t>.</w:t>
      </w:r>
    </w:p>
    <w:p w14:paraId="7671DDA5" w14:textId="77777777" w:rsidR="0014773D" w:rsidRPr="0014773D" w:rsidRDefault="0014773D" w:rsidP="0014773D">
      <w:pPr>
        <w:numPr>
          <w:ilvl w:val="1"/>
          <w:numId w:val="24"/>
        </w:numPr>
        <w:spacing w:after="160" w:line="278" w:lineRule="auto"/>
        <w:jc w:val="both"/>
        <w:rPr>
          <w:rFonts w:cs="Arial"/>
        </w:rPr>
      </w:pPr>
      <w:r w:rsidRPr="0014773D">
        <w:rPr>
          <w:rFonts w:cs="Arial"/>
        </w:rPr>
        <w:t xml:space="preserve">Se </w:t>
      </w:r>
      <w:r w:rsidRPr="0014773D">
        <w:rPr>
          <w:rFonts w:cs="Arial"/>
          <w:bCs/>
        </w:rPr>
        <w:t>&lt; 18.0 °C</w:t>
      </w:r>
      <w:r w:rsidRPr="0014773D">
        <w:rPr>
          <w:rFonts w:cs="Arial"/>
        </w:rPr>
        <w:t xml:space="preserve"> e ventilador </w:t>
      </w:r>
      <w:r w:rsidRPr="0014773D">
        <w:rPr>
          <w:rFonts w:cs="Arial"/>
          <w:bCs/>
        </w:rPr>
        <w:t>ligado</w:t>
      </w:r>
      <w:r w:rsidRPr="0014773D">
        <w:rPr>
          <w:rFonts w:cs="Arial"/>
        </w:rPr>
        <w:t xml:space="preserve">, publica </w:t>
      </w:r>
      <w:r w:rsidRPr="0014773D">
        <w:rPr>
          <w:rFonts w:cs="Arial"/>
          <w:bCs/>
        </w:rPr>
        <w:t>"desligar"</w:t>
      </w:r>
      <w:r w:rsidRPr="0014773D">
        <w:rPr>
          <w:rFonts w:cs="Arial"/>
        </w:rPr>
        <w:t xml:space="preserve"> e o status </w:t>
      </w:r>
      <w:r w:rsidRPr="0014773D">
        <w:rPr>
          <w:rFonts w:cs="Arial"/>
          <w:bCs/>
        </w:rPr>
        <w:t>"desligado"</w:t>
      </w:r>
      <w:r w:rsidRPr="0014773D">
        <w:rPr>
          <w:rFonts w:cs="Arial"/>
        </w:rPr>
        <w:t xml:space="preserve">; atualiza </w:t>
      </w:r>
      <w:proofErr w:type="spellStart"/>
      <w:r w:rsidRPr="0014773D">
        <w:rPr>
          <w:rFonts w:cs="Arial"/>
        </w:rPr>
        <w:t>ventilador_ligado</w:t>
      </w:r>
      <w:proofErr w:type="spellEnd"/>
      <w:r w:rsidRPr="0014773D">
        <w:rPr>
          <w:rFonts w:cs="Arial"/>
        </w:rPr>
        <w:t xml:space="preserve"> = False.</w:t>
      </w:r>
    </w:p>
    <w:p w14:paraId="0950F732" w14:textId="24EF43BB" w:rsidR="0014773D" w:rsidRDefault="0014773D" w:rsidP="0014773D">
      <w:pPr>
        <w:numPr>
          <w:ilvl w:val="1"/>
          <w:numId w:val="24"/>
        </w:numPr>
        <w:spacing w:after="160" w:line="278" w:lineRule="auto"/>
        <w:jc w:val="both"/>
        <w:rPr>
          <w:rFonts w:cs="Arial"/>
        </w:rPr>
      </w:pPr>
      <w:r w:rsidRPr="0014773D">
        <w:rPr>
          <w:rFonts w:cs="Arial"/>
        </w:rPr>
        <w:t>Caso contrário, apenas imprime que a “temperatura ideal” (isto é, não faz ação de comutação).</w:t>
      </w:r>
    </w:p>
    <w:p w14:paraId="0A81EB72" w14:textId="77777777" w:rsidR="0014773D" w:rsidRPr="00AB6A06" w:rsidRDefault="0014773D" w:rsidP="0014773D">
      <w:pPr>
        <w:numPr>
          <w:ilvl w:val="0"/>
          <w:numId w:val="24"/>
        </w:numPr>
        <w:spacing w:after="160" w:line="278" w:lineRule="auto"/>
        <w:jc w:val="both"/>
        <w:rPr>
          <w:rFonts w:cs="Arial"/>
        </w:rPr>
      </w:pPr>
      <w:r w:rsidRPr="00AB6A06">
        <w:rPr>
          <w:rFonts w:cs="Arial"/>
        </w:rPr>
        <w:t xml:space="preserve">O cliente roda </w:t>
      </w:r>
      <w:proofErr w:type="spellStart"/>
      <w:r w:rsidRPr="00AB6A06">
        <w:rPr>
          <w:rFonts w:cs="Arial"/>
        </w:rPr>
        <w:t>loop_</w:t>
      </w:r>
      <w:proofErr w:type="gramStart"/>
      <w:r w:rsidRPr="00AB6A06">
        <w:rPr>
          <w:rFonts w:cs="Arial"/>
        </w:rPr>
        <w:t>forever</w:t>
      </w:r>
      <w:proofErr w:type="spellEnd"/>
      <w:r w:rsidRPr="00AB6A06">
        <w:rPr>
          <w:rFonts w:cs="Arial"/>
        </w:rPr>
        <w:t>(</w:t>
      </w:r>
      <w:proofErr w:type="gramEnd"/>
      <w:r w:rsidRPr="00AB6A06">
        <w:rPr>
          <w:rFonts w:cs="Arial"/>
        </w:rPr>
        <w:t>), mantendo a conexão e processando mensagens continuamente.</w:t>
      </w:r>
    </w:p>
    <w:p w14:paraId="0A0627DE" w14:textId="7A03093B" w:rsidR="0014773D" w:rsidRDefault="00281159" w:rsidP="0014773D">
      <w:pPr>
        <w:pStyle w:val="Ttulo3"/>
      </w:pPr>
      <w:r>
        <w:t>OBSERVAÇÕES TÉCNICAS ÚTEIS</w:t>
      </w:r>
    </w:p>
    <w:p w14:paraId="5805C935" w14:textId="77777777" w:rsidR="00281159" w:rsidRPr="004E4F59" w:rsidRDefault="00281159" w:rsidP="00281159">
      <w:pPr>
        <w:numPr>
          <w:ilvl w:val="0"/>
          <w:numId w:val="27"/>
        </w:numPr>
        <w:spacing w:after="160" w:line="278" w:lineRule="auto"/>
        <w:jc w:val="both"/>
        <w:rPr>
          <w:rFonts w:cs="Arial"/>
        </w:rPr>
      </w:pPr>
      <w:r w:rsidRPr="004E4F59">
        <w:rPr>
          <w:rFonts w:cs="Arial"/>
          <w:bCs/>
        </w:rPr>
        <w:t>Prevenção de “</w:t>
      </w:r>
      <w:proofErr w:type="spellStart"/>
      <w:r w:rsidRPr="004E4F59">
        <w:rPr>
          <w:rFonts w:cs="Arial"/>
          <w:bCs/>
        </w:rPr>
        <w:t>chattering</w:t>
      </w:r>
      <w:proofErr w:type="spellEnd"/>
      <w:r w:rsidRPr="004E4F59">
        <w:rPr>
          <w:rFonts w:cs="Arial"/>
          <w:bCs/>
        </w:rPr>
        <w:t>”</w:t>
      </w:r>
      <w:r w:rsidRPr="004E4F59">
        <w:rPr>
          <w:rFonts w:cs="Arial"/>
        </w:rPr>
        <w:t xml:space="preserve">: O estado </w:t>
      </w:r>
      <w:proofErr w:type="spellStart"/>
      <w:r w:rsidRPr="004E4F59">
        <w:rPr>
          <w:rFonts w:cs="Arial"/>
        </w:rPr>
        <w:t>ventilador_ligado</w:t>
      </w:r>
      <w:proofErr w:type="spellEnd"/>
      <w:r w:rsidRPr="004E4F59">
        <w:rPr>
          <w:rFonts w:cs="Arial"/>
        </w:rPr>
        <w:t xml:space="preserve"> evita mandar o mesmo comando repetidamente a cada nova leitura enquanto a condição permanecer verdadeira. </w:t>
      </w:r>
    </w:p>
    <w:p w14:paraId="7104E5F8" w14:textId="77777777" w:rsidR="00281159" w:rsidRPr="004E4F59" w:rsidRDefault="00281159" w:rsidP="00281159">
      <w:pPr>
        <w:numPr>
          <w:ilvl w:val="0"/>
          <w:numId w:val="27"/>
        </w:numPr>
        <w:spacing w:after="160" w:line="278" w:lineRule="auto"/>
        <w:jc w:val="both"/>
        <w:rPr>
          <w:rFonts w:cs="Arial"/>
        </w:rPr>
      </w:pPr>
      <w:r w:rsidRPr="004E4F59">
        <w:rPr>
          <w:rFonts w:cs="Arial"/>
          <w:bCs/>
        </w:rPr>
        <w:t>Histerese / faixa morta</w:t>
      </w:r>
      <w:r w:rsidRPr="004E4F59">
        <w:rPr>
          <w:rFonts w:cs="Arial"/>
        </w:rPr>
        <w:t xml:space="preserve">: Já existe uma espécie de histerese operacional porque o </w:t>
      </w:r>
      <w:r w:rsidRPr="004E4F59">
        <w:rPr>
          <w:rFonts w:cs="Arial"/>
          <w:bCs/>
        </w:rPr>
        <w:t>liga</w:t>
      </w:r>
      <w:r w:rsidRPr="004E4F59">
        <w:rPr>
          <w:rFonts w:cs="Arial"/>
        </w:rPr>
        <w:t xml:space="preserve"> ocorre em </w:t>
      </w:r>
      <w:r w:rsidRPr="004E4F59">
        <w:rPr>
          <w:rFonts w:cs="Arial"/>
          <w:bCs/>
        </w:rPr>
        <w:t>&gt; 25</w:t>
      </w:r>
      <w:r w:rsidRPr="004E4F59">
        <w:rPr>
          <w:rFonts w:cs="Arial"/>
        </w:rPr>
        <w:t xml:space="preserve"> e o </w:t>
      </w:r>
      <w:r w:rsidRPr="004E4F59">
        <w:rPr>
          <w:rFonts w:cs="Arial"/>
          <w:bCs/>
        </w:rPr>
        <w:t>desliga</w:t>
      </w:r>
      <w:r w:rsidRPr="004E4F59">
        <w:rPr>
          <w:rFonts w:cs="Arial"/>
        </w:rPr>
        <w:t xml:space="preserve"> em </w:t>
      </w:r>
      <w:r w:rsidRPr="004E4F59">
        <w:rPr>
          <w:rFonts w:cs="Arial"/>
          <w:bCs/>
        </w:rPr>
        <w:t>&lt; 18</w:t>
      </w:r>
      <w:r w:rsidRPr="004E4F59">
        <w:rPr>
          <w:rFonts w:cs="Arial"/>
        </w:rPr>
        <w:t xml:space="preserve">; como as bordas são afastadas, reduz pulsos liga/desliga se a leitura oscilar — ainda assim, em cenários reais, você pode querer uma lógica explícita de histerese (ex.: liga &gt; 25 e só desliga quando </w:t>
      </w:r>
      <w:r w:rsidRPr="004E4F59">
        <w:rPr>
          <w:rFonts w:cs="Arial"/>
          <w:bCs/>
        </w:rPr>
        <w:t>&lt; 23</w:t>
      </w:r>
      <w:r w:rsidRPr="004E4F59">
        <w:rPr>
          <w:rFonts w:cs="Arial"/>
        </w:rPr>
        <w:t xml:space="preserve">) para suavizar transições. </w:t>
      </w:r>
    </w:p>
    <w:p w14:paraId="63F754A0" w14:textId="77777777" w:rsidR="00281159" w:rsidRPr="004E4F59" w:rsidRDefault="00281159" w:rsidP="00281159">
      <w:pPr>
        <w:numPr>
          <w:ilvl w:val="0"/>
          <w:numId w:val="27"/>
        </w:numPr>
        <w:spacing w:after="160" w:line="278" w:lineRule="auto"/>
        <w:jc w:val="both"/>
        <w:rPr>
          <w:rFonts w:cs="Arial"/>
        </w:rPr>
      </w:pPr>
      <w:r w:rsidRPr="004E4F59">
        <w:rPr>
          <w:rFonts w:cs="Arial"/>
          <w:bCs/>
        </w:rPr>
        <w:t>Status dedicado</w:t>
      </w:r>
      <w:r w:rsidRPr="004E4F59">
        <w:rPr>
          <w:rFonts w:cs="Arial"/>
        </w:rPr>
        <w:t xml:space="preserve">: Publicar também no tópico de </w:t>
      </w:r>
      <w:r w:rsidRPr="004E4F59">
        <w:rPr>
          <w:rFonts w:cs="Arial"/>
          <w:bCs/>
        </w:rPr>
        <w:t>status</w:t>
      </w:r>
      <w:r w:rsidRPr="004E4F59">
        <w:rPr>
          <w:rFonts w:cs="Arial"/>
        </w:rPr>
        <w:t xml:space="preserve"> (estufa/</w:t>
      </w:r>
      <w:proofErr w:type="spellStart"/>
      <w:r w:rsidRPr="004E4F59">
        <w:rPr>
          <w:rFonts w:cs="Arial"/>
        </w:rPr>
        <w:t>ventilacao</w:t>
      </w:r>
      <w:proofErr w:type="spellEnd"/>
      <w:r w:rsidRPr="004E4F59">
        <w:rPr>
          <w:rFonts w:cs="Arial"/>
        </w:rPr>
        <w:t>/status) permite que outros sistemas (</w:t>
      </w:r>
      <w:proofErr w:type="spellStart"/>
      <w:r w:rsidRPr="004E4F59">
        <w:rPr>
          <w:rFonts w:cs="Arial"/>
        </w:rPr>
        <w:t>dashboards</w:t>
      </w:r>
      <w:proofErr w:type="spellEnd"/>
      <w:r w:rsidRPr="004E4F59">
        <w:rPr>
          <w:rFonts w:cs="Arial"/>
        </w:rPr>
        <w:t xml:space="preserve">, logs, alarmes) acompanhem o estado sem precisarem inferir pelo último comando. </w:t>
      </w:r>
    </w:p>
    <w:p w14:paraId="22766FF1" w14:textId="77777777" w:rsidR="00281159" w:rsidRPr="004E4F59" w:rsidRDefault="00281159" w:rsidP="00281159">
      <w:pPr>
        <w:numPr>
          <w:ilvl w:val="0"/>
          <w:numId w:val="27"/>
        </w:numPr>
        <w:spacing w:after="160" w:line="278" w:lineRule="auto"/>
        <w:jc w:val="both"/>
        <w:rPr>
          <w:rFonts w:cs="Arial"/>
        </w:rPr>
      </w:pPr>
      <w:r w:rsidRPr="004E4F59">
        <w:rPr>
          <w:rFonts w:cs="Arial"/>
          <w:bCs/>
        </w:rPr>
        <w:t>Mensagens de log</w:t>
      </w:r>
      <w:r w:rsidRPr="004E4F59">
        <w:rPr>
          <w:rFonts w:cs="Arial"/>
        </w:rPr>
        <w:t xml:space="preserve">: Há uma pequena inconsistência textual, quando a temperatura está </w:t>
      </w:r>
      <w:r w:rsidRPr="004E4F59">
        <w:rPr>
          <w:rFonts w:cs="Arial"/>
          <w:bCs/>
        </w:rPr>
        <w:t>&lt; 18 °C</w:t>
      </w:r>
      <w:r w:rsidRPr="004E4F59">
        <w:rPr>
          <w:rFonts w:cs="Arial"/>
        </w:rPr>
        <w:t xml:space="preserve"> e o ventilador está ligado, a mensagem impressa começa com “Temperatura ideal. Desligando…” (poderia ser “Temperatura baixa. Desligando…”); é só ajuste de texto, a </w:t>
      </w:r>
      <w:r w:rsidRPr="004E4F59">
        <w:rPr>
          <w:rFonts w:cs="Arial"/>
          <w:bCs/>
        </w:rPr>
        <w:t>lógica está correta</w:t>
      </w:r>
      <w:r w:rsidRPr="004E4F59">
        <w:rPr>
          <w:rFonts w:cs="Arial"/>
        </w:rPr>
        <w:t>.</w:t>
      </w:r>
    </w:p>
    <w:p w14:paraId="61860CAD" w14:textId="16F88C25" w:rsidR="00281159" w:rsidRDefault="00281159" w:rsidP="00281159">
      <w:pPr>
        <w:pStyle w:val="Ttulo2"/>
      </w:pPr>
      <w:r>
        <w:t>VENTILADOR.PY – SIMULADOR DE ATUADOR</w:t>
      </w:r>
    </w:p>
    <w:p w14:paraId="5F0D6304" w14:textId="77777777" w:rsidR="00281159" w:rsidRPr="00200EAF" w:rsidRDefault="00281159" w:rsidP="00281159">
      <w:pPr>
        <w:numPr>
          <w:ilvl w:val="0"/>
          <w:numId w:val="28"/>
        </w:numPr>
        <w:spacing w:after="160" w:line="278" w:lineRule="auto"/>
        <w:jc w:val="both"/>
        <w:rPr>
          <w:rFonts w:cs="Arial"/>
        </w:rPr>
      </w:pPr>
      <w:r w:rsidRPr="00281159">
        <w:rPr>
          <w:rFonts w:cs="Arial"/>
          <w:bCs/>
        </w:rPr>
        <w:t>Assinatura de comandos</w:t>
      </w:r>
      <w:r w:rsidRPr="00281159">
        <w:rPr>
          <w:rFonts w:cs="Arial"/>
        </w:rPr>
        <w:t>:</w:t>
      </w:r>
      <w:r w:rsidRPr="00200EAF">
        <w:rPr>
          <w:rFonts w:cs="Arial"/>
        </w:rPr>
        <w:t xml:space="preserve"> </w:t>
      </w:r>
      <w:r>
        <w:rPr>
          <w:rFonts w:cs="Arial"/>
        </w:rPr>
        <w:t>C</w:t>
      </w:r>
      <w:r w:rsidRPr="00200EAF">
        <w:rPr>
          <w:rFonts w:cs="Arial"/>
        </w:rPr>
        <w:t xml:space="preserve">onecta ao mesmo </w:t>
      </w:r>
      <w:proofErr w:type="spellStart"/>
      <w:r w:rsidRPr="00200EAF">
        <w:rPr>
          <w:rFonts w:cs="Arial"/>
        </w:rPr>
        <w:t>broker</w:t>
      </w:r>
      <w:proofErr w:type="spellEnd"/>
      <w:r w:rsidRPr="00200EAF">
        <w:rPr>
          <w:rFonts w:cs="Arial"/>
        </w:rPr>
        <w:t xml:space="preserve"> com o ID </w:t>
      </w:r>
      <w:proofErr w:type="spellStart"/>
      <w:r w:rsidRPr="00200EAF">
        <w:rPr>
          <w:rFonts w:cs="Arial"/>
        </w:rPr>
        <w:t>VentiladorSimulado</w:t>
      </w:r>
      <w:proofErr w:type="spellEnd"/>
      <w:r w:rsidRPr="00200EAF">
        <w:rPr>
          <w:rFonts w:cs="Arial"/>
        </w:rPr>
        <w:t>, assina o tópico estufa/</w:t>
      </w:r>
      <w:proofErr w:type="spellStart"/>
      <w:r w:rsidRPr="00200EAF">
        <w:rPr>
          <w:rFonts w:cs="Arial"/>
        </w:rPr>
        <w:t>ventilacao</w:t>
      </w:r>
      <w:proofErr w:type="spellEnd"/>
      <w:r w:rsidRPr="00200EAF">
        <w:rPr>
          <w:rFonts w:cs="Arial"/>
        </w:rPr>
        <w:t xml:space="preserve">/comando e fica aguardando. </w:t>
      </w:r>
    </w:p>
    <w:p w14:paraId="1F9C87D1" w14:textId="57EC090D" w:rsidR="00281159" w:rsidRDefault="00281159" w:rsidP="00281159">
      <w:pPr>
        <w:numPr>
          <w:ilvl w:val="0"/>
          <w:numId w:val="28"/>
        </w:numPr>
        <w:spacing w:after="160" w:line="278" w:lineRule="auto"/>
        <w:jc w:val="both"/>
        <w:rPr>
          <w:rFonts w:cs="Arial"/>
        </w:rPr>
      </w:pPr>
      <w:r w:rsidRPr="00281159">
        <w:rPr>
          <w:rFonts w:cs="Arial"/>
          <w:bCs/>
        </w:rPr>
        <w:lastRenderedPageBreak/>
        <w:t>Ação ao receber</w:t>
      </w:r>
      <w:r w:rsidRPr="00281159">
        <w:rPr>
          <w:rFonts w:cs="Arial"/>
        </w:rPr>
        <w:t xml:space="preserve">: No </w:t>
      </w:r>
      <w:proofErr w:type="spellStart"/>
      <w:r w:rsidRPr="00281159">
        <w:rPr>
          <w:rFonts w:cs="Arial"/>
        </w:rPr>
        <w:t>on_message</w:t>
      </w:r>
      <w:proofErr w:type="spellEnd"/>
      <w:r w:rsidRPr="00281159">
        <w:rPr>
          <w:rFonts w:cs="Arial"/>
        </w:rPr>
        <w:t xml:space="preserve">, lê o </w:t>
      </w:r>
      <w:proofErr w:type="spellStart"/>
      <w:r w:rsidRPr="00281159">
        <w:rPr>
          <w:rFonts w:cs="Arial"/>
          <w:bCs/>
        </w:rPr>
        <w:t>payload</w:t>
      </w:r>
      <w:proofErr w:type="spellEnd"/>
      <w:r w:rsidRPr="00281159">
        <w:rPr>
          <w:rFonts w:cs="Arial"/>
        </w:rPr>
        <w:t xml:space="preserve">: se </w:t>
      </w:r>
      <w:r w:rsidRPr="00281159">
        <w:rPr>
          <w:rFonts w:cs="Arial"/>
          <w:bCs/>
        </w:rPr>
        <w:t>"ligar"</w:t>
      </w:r>
      <w:r w:rsidRPr="00281159">
        <w:rPr>
          <w:rFonts w:cs="Arial"/>
        </w:rPr>
        <w:t xml:space="preserve">, imprime [VENTILADOR] LIGAR!; se </w:t>
      </w:r>
      <w:r w:rsidRPr="00281159">
        <w:rPr>
          <w:rFonts w:cs="Arial"/>
          <w:bCs/>
        </w:rPr>
        <w:t>"desligar"</w:t>
      </w:r>
      <w:r w:rsidRPr="00281159">
        <w:rPr>
          <w:rFonts w:cs="Arial"/>
        </w:rPr>
        <w:t xml:space="preserve">, imprime [VENTILADOR] DESLIGAR!; qualquer outra coisa, informa “comando desconhecido”. Roda </w:t>
      </w:r>
      <w:proofErr w:type="spellStart"/>
      <w:r w:rsidRPr="00281159">
        <w:rPr>
          <w:rFonts w:cs="Arial"/>
        </w:rPr>
        <w:t>loop_</w:t>
      </w:r>
      <w:proofErr w:type="gramStart"/>
      <w:r w:rsidRPr="00281159">
        <w:rPr>
          <w:rFonts w:cs="Arial"/>
        </w:rPr>
        <w:t>forever</w:t>
      </w:r>
      <w:proofErr w:type="spellEnd"/>
      <w:r w:rsidRPr="00281159">
        <w:rPr>
          <w:rFonts w:cs="Arial"/>
        </w:rPr>
        <w:t>(</w:t>
      </w:r>
      <w:proofErr w:type="gramEnd"/>
      <w:r w:rsidRPr="00281159">
        <w:rPr>
          <w:rFonts w:cs="Arial"/>
        </w:rPr>
        <w:t xml:space="preserve">) para manter-se sempre escutando. </w:t>
      </w:r>
    </w:p>
    <w:p w14:paraId="15240A5F" w14:textId="72A58D81" w:rsidR="004E4F59" w:rsidRDefault="004E4F59" w:rsidP="004E4F59">
      <w:pPr>
        <w:pStyle w:val="Ttulo3"/>
      </w:pPr>
      <w:r>
        <w:t>OBSERVAÇÕES TÉCNICAS ÚTEIS</w:t>
      </w:r>
    </w:p>
    <w:p w14:paraId="35172519" w14:textId="5151D356" w:rsidR="004E4F59" w:rsidRDefault="004E4F59" w:rsidP="004E4F59">
      <w:pPr>
        <w:pStyle w:val="Corpodetexto"/>
        <w:ind w:firstLine="708"/>
        <w:rPr>
          <w:rFonts w:ascii="Arial" w:hAnsi="Arial" w:cs="Arial"/>
        </w:rPr>
      </w:pPr>
      <w:r w:rsidRPr="004E4F59">
        <w:rPr>
          <w:rFonts w:ascii="Arial" w:hAnsi="Arial" w:cs="Arial"/>
        </w:rPr>
        <w:t xml:space="preserve">Aqui o “atuador” é apenas um </w:t>
      </w:r>
      <w:proofErr w:type="spellStart"/>
      <w:r w:rsidRPr="004E4F59">
        <w:rPr>
          <w:rFonts w:ascii="Arial" w:hAnsi="Arial" w:cs="Arial"/>
          <w:bCs/>
        </w:rPr>
        <w:t>print</w:t>
      </w:r>
      <w:proofErr w:type="spellEnd"/>
      <w:r w:rsidRPr="004E4F59">
        <w:rPr>
          <w:rFonts w:ascii="Arial" w:hAnsi="Arial" w:cs="Arial"/>
        </w:rPr>
        <w:t xml:space="preserve">, mas em hardware real você acionaria um </w:t>
      </w:r>
      <w:r w:rsidRPr="004E4F59">
        <w:rPr>
          <w:rFonts w:ascii="Arial" w:hAnsi="Arial" w:cs="Arial"/>
          <w:bCs/>
        </w:rPr>
        <w:t>GPIO</w:t>
      </w:r>
      <w:r w:rsidRPr="004E4F59">
        <w:rPr>
          <w:rFonts w:ascii="Arial" w:hAnsi="Arial" w:cs="Arial"/>
        </w:rPr>
        <w:t xml:space="preserve"> (</w:t>
      </w:r>
      <w:proofErr w:type="spellStart"/>
      <w:r w:rsidRPr="004E4F59">
        <w:rPr>
          <w:rFonts w:ascii="Arial" w:hAnsi="Arial" w:cs="Arial"/>
        </w:rPr>
        <w:t>Raspberry</w:t>
      </w:r>
      <w:proofErr w:type="spellEnd"/>
      <w:r w:rsidRPr="004E4F59">
        <w:rPr>
          <w:rFonts w:ascii="Arial" w:hAnsi="Arial" w:cs="Arial"/>
        </w:rPr>
        <w:t xml:space="preserve"> </w:t>
      </w:r>
      <w:proofErr w:type="spellStart"/>
      <w:r w:rsidRPr="004E4F59">
        <w:rPr>
          <w:rFonts w:ascii="Arial" w:hAnsi="Arial" w:cs="Arial"/>
        </w:rPr>
        <w:t>Pi</w:t>
      </w:r>
      <w:proofErr w:type="spellEnd"/>
      <w:r w:rsidRPr="004E4F59">
        <w:rPr>
          <w:rFonts w:ascii="Arial" w:hAnsi="Arial" w:cs="Arial"/>
        </w:rPr>
        <w:t xml:space="preserve">) ou uma interface de </w:t>
      </w:r>
      <w:r w:rsidRPr="004E4F59">
        <w:rPr>
          <w:rFonts w:ascii="Arial" w:hAnsi="Arial" w:cs="Arial"/>
          <w:bCs/>
        </w:rPr>
        <w:t>relé</w:t>
      </w:r>
      <w:r w:rsidRPr="004E4F59">
        <w:rPr>
          <w:rFonts w:ascii="Arial" w:hAnsi="Arial" w:cs="Arial"/>
        </w:rPr>
        <w:t xml:space="preserve"> para energizar um motor/</w:t>
      </w:r>
      <w:proofErr w:type="spellStart"/>
      <w:r w:rsidRPr="004E4F59">
        <w:rPr>
          <w:rFonts w:ascii="Arial" w:hAnsi="Arial" w:cs="Arial"/>
        </w:rPr>
        <w:t>contator</w:t>
      </w:r>
      <w:proofErr w:type="spellEnd"/>
      <w:r w:rsidRPr="004E4F59">
        <w:rPr>
          <w:rFonts w:ascii="Arial" w:hAnsi="Arial" w:cs="Arial"/>
        </w:rPr>
        <w:t xml:space="preserve">. A estrutura do código já isola a camada de </w:t>
      </w:r>
      <w:r w:rsidRPr="004E4F59">
        <w:rPr>
          <w:rFonts w:ascii="Arial" w:hAnsi="Arial" w:cs="Arial"/>
          <w:bCs/>
        </w:rPr>
        <w:t>controle</w:t>
      </w:r>
      <w:r w:rsidRPr="004E4F59">
        <w:rPr>
          <w:rFonts w:ascii="Arial" w:hAnsi="Arial" w:cs="Arial"/>
        </w:rPr>
        <w:t xml:space="preserve"> (quem decide) da camada de </w:t>
      </w:r>
      <w:r w:rsidRPr="004E4F59">
        <w:rPr>
          <w:rFonts w:ascii="Arial" w:hAnsi="Arial" w:cs="Arial"/>
          <w:bCs/>
        </w:rPr>
        <w:t>execução</w:t>
      </w:r>
      <w:r w:rsidRPr="004E4F59">
        <w:rPr>
          <w:rFonts w:ascii="Arial" w:hAnsi="Arial" w:cs="Arial"/>
        </w:rPr>
        <w:t xml:space="preserve"> (quem faz).</w:t>
      </w:r>
    </w:p>
    <w:p w14:paraId="4B2579E3" w14:textId="1802CCFD" w:rsidR="004E4F59" w:rsidRDefault="004E4F59" w:rsidP="004E4F59">
      <w:pPr>
        <w:pStyle w:val="Ttulo2"/>
      </w:pPr>
      <w:r>
        <w:t>COMO TODOS SE COMUNICAM</w:t>
      </w:r>
    </w:p>
    <w:p w14:paraId="205DF09B" w14:textId="77777777" w:rsidR="004E4F59" w:rsidRPr="00503D04" w:rsidRDefault="004E4F59" w:rsidP="00503D04">
      <w:pPr>
        <w:numPr>
          <w:ilvl w:val="0"/>
          <w:numId w:val="30"/>
        </w:numPr>
        <w:spacing w:after="160" w:line="278" w:lineRule="auto"/>
        <w:jc w:val="both"/>
        <w:rPr>
          <w:rFonts w:cs="Arial"/>
        </w:rPr>
      </w:pPr>
      <w:r w:rsidRPr="00503D04">
        <w:rPr>
          <w:rFonts w:cs="Arial"/>
          <w:bCs/>
        </w:rPr>
        <w:t>sensor.py</w:t>
      </w:r>
      <w:r w:rsidRPr="00503D04">
        <w:rPr>
          <w:rFonts w:cs="Arial"/>
        </w:rPr>
        <w:t xml:space="preserve"> publica temperatura em estufa/temperatura a cada 5 s. </w:t>
      </w:r>
    </w:p>
    <w:p w14:paraId="4EE4232E" w14:textId="77777777" w:rsidR="004E4F59" w:rsidRPr="00503D04" w:rsidRDefault="004E4F59" w:rsidP="00503D04">
      <w:pPr>
        <w:numPr>
          <w:ilvl w:val="0"/>
          <w:numId w:val="30"/>
        </w:numPr>
        <w:spacing w:after="160" w:line="278" w:lineRule="auto"/>
        <w:jc w:val="both"/>
        <w:rPr>
          <w:rFonts w:cs="Arial"/>
        </w:rPr>
      </w:pPr>
      <w:r w:rsidRPr="00503D04">
        <w:rPr>
          <w:rFonts w:cs="Arial"/>
          <w:bCs/>
        </w:rPr>
        <w:t>cliente.py</w:t>
      </w:r>
      <w:r w:rsidRPr="00503D04">
        <w:rPr>
          <w:rFonts w:cs="Arial"/>
        </w:rPr>
        <w:t xml:space="preserve"> está inscrito nesse tópico, lê a última medida, compara com os limites e publica em estufa/</w:t>
      </w:r>
      <w:proofErr w:type="spellStart"/>
      <w:r w:rsidRPr="00503D04">
        <w:rPr>
          <w:rFonts w:cs="Arial"/>
        </w:rPr>
        <w:t>ventilacao</w:t>
      </w:r>
      <w:proofErr w:type="spellEnd"/>
      <w:r w:rsidRPr="00503D04">
        <w:rPr>
          <w:rFonts w:cs="Arial"/>
        </w:rPr>
        <w:t xml:space="preserve">/comando "ligar" ou "desligar" quando precisa (e também atualiza o status). </w:t>
      </w:r>
    </w:p>
    <w:p w14:paraId="21267062" w14:textId="454EAB40" w:rsidR="004E4F59" w:rsidRDefault="004E4F59" w:rsidP="00503D04">
      <w:pPr>
        <w:numPr>
          <w:ilvl w:val="0"/>
          <w:numId w:val="30"/>
        </w:numPr>
        <w:spacing w:after="160" w:line="278" w:lineRule="auto"/>
        <w:jc w:val="both"/>
        <w:rPr>
          <w:rFonts w:cs="Arial"/>
        </w:rPr>
      </w:pPr>
      <w:r w:rsidRPr="00503D04">
        <w:rPr>
          <w:rFonts w:cs="Arial"/>
          <w:bCs/>
        </w:rPr>
        <w:t>ventilador.py</w:t>
      </w:r>
      <w:r w:rsidRPr="00503D04">
        <w:rPr>
          <w:rFonts w:cs="Arial"/>
        </w:rPr>
        <w:t xml:space="preserve"> está inscrito no tópico de comando e executa a ação recebida (na simulação, imprime). </w:t>
      </w:r>
    </w:p>
    <w:p w14:paraId="760C90FC" w14:textId="2AD2CAE8" w:rsidR="006130BD" w:rsidRDefault="006130BD" w:rsidP="006130BD">
      <w:pPr>
        <w:pStyle w:val="Ttulo1"/>
      </w:pPr>
      <w:r>
        <w:lastRenderedPageBreak/>
        <w:t xml:space="preserve">MANUAL DA APLICAÇÃO </w:t>
      </w:r>
    </w:p>
    <w:p w14:paraId="70FFCE96" w14:textId="77777777" w:rsidR="006130BD" w:rsidRDefault="006130BD" w:rsidP="006130BD">
      <w:pPr>
        <w:pStyle w:val="Corpodetexto"/>
      </w:pPr>
      <w:r>
        <w:t>Este projeto implementa um sistema de automação para uma estufa agrícola, utilizando o protocolo MQTT (Message Queuing Telemetry Transport) para coordenar a ação de um ventilador com base na leitura de um sensor de temperatura. O objetivo principal é manter a temperatura ideal dentro do intervalo de 18°C a 25°C.</w:t>
      </w:r>
    </w:p>
    <w:p w14:paraId="20A537D2" w14:textId="77777777" w:rsidR="006130BD" w:rsidRDefault="006130BD" w:rsidP="006130BD">
      <w:pPr>
        <w:pStyle w:val="Corpodetexto"/>
      </w:pPr>
    </w:p>
    <w:p w14:paraId="73BEE631" w14:textId="692BCE37" w:rsidR="006130BD" w:rsidRDefault="006130BD" w:rsidP="006130BD">
      <w:pPr>
        <w:pStyle w:val="Corpodetexto"/>
      </w:pPr>
      <w:r>
        <w:t>O sistema é composto por três scripts Python que se comunicam via um Broker MQTT central, seguindo o padrão publicador/assinante:</w:t>
      </w:r>
    </w:p>
    <w:p w14:paraId="5092F875" w14:textId="2435DD68" w:rsidR="006130BD" w:rsidRDefault="006130BD" w:rsidP="006130BD">
      <w:pPr>
        <w:pStyle w:val="Corpodetexto"/>
        <w:numPr>
          <w:ilvl w:val="0"/>
          <w:numId w:val="31"/>
        </w:numPr>
      </w:pPr>
      <w:r w:rsidRPr="006130BD">
        <w:t>Sensor (sensor.py): Simula a leitura e publica a temperatura no tópico estufa/temperatura.</w:t>
      </w:r>
    </w:p>
    <w:p w14:paraId="7D79275C" w14:textId="164A6404" w:rsidR="006130BD" w:rsidRDefault="006130BD" w:rsidP="006130BD">
      <w:pPr>
        <w:pStyle w:val="Corpodetexto"/>
        <w:numPr>
          <w:ilvl w:val="0"/>
          <w:numId w:val="31"/>
        </w:numPr>
      </w:pPr>
      <w:r>
        <w:t>Cliente de Controle (cliente.py): Assina o tópico de temperatura, analisa os dados e, se a temperatura estiver fora da faixa ideal, envia comandos ("ligar" ou "desligar") para o tópico estufa/ventilacao/comando.</w:t>
      </w:r>
    </w:p>
    <w:p w14:paraId="417BB6D2" w14:textId="778518BD" w:rsidR="006130BD" w:rsidRDefault="006130BD" w:rsidP="006130BD">
      <w:pPr>
        <w:pStyle w:val="Corpodetexto"/>
        <w:numPr>
          <w:ilvl w:val="0"/>
          <w:numId w:val="31"/>
        </w:numPr>
      </w:pPr>
      <w:r>
        <w:t>Sistema de Ventilação (ventilador.py): Simula o atuador, assinando o tópico estufa/ventilacao/comando e respondendo aos comandos recebidos.</w:t>
      </w:r>
    </w:p>
    <w:p w14:paraId="4813156D" w14:textId="58834FE2" w:rsidR="006130BD" w:rsidRDefault="006130BD" w:rsidP="006130BD">
      <w:pPr>
        <w:pStyle w:val="Ttulo2"/>
      </w:pPr>
      <w:r>
        <w:t>REQUISITOS E CONFIGURAÇÃO INICIAL</w:t>
      </w:r>
    </w:p>
    <w:p w14:paraId="409C7907" w14:textId="08A58470" w:rsidR="006130BD" w:rsidRDefault="006130BD" w:rsidP="006130BD">
      <w:pPr>
        <w:pStyle w:val="CORPO"/>
      </w:pPr>
      <w:r>
        <w:t>Para rodar o projeto, você precisa dos seguintes requisitos instalados e configurados.</w:t>
      </w:r>
    </w:p>
    <w:p w14:paraId="50D6697E" w14:textId="1A6E2CC7" w:rsidR="006130BD" w:rsidRDefault="006130BD" w:rsidP="006130BD">
      <w:pPr>
        <w:pStyle w:val="Ttulo3"/>
      </w:pPr>
      <w:r>
        <w:t xml:space="preserve">Instalação do Python e Biblioteca </w:t>
      </w:r>
      <w:proofErr w:type="spellStart"/>
      <w:r>
        <w:t>Paho</w:t>
      </w:r>
      <w:proofErr w:type="spellEnd"/>
      <w:r>
        <w:t>-MQTT</w:t>
      </w:r>
    </w:p>
    <w:p w14:paraId="3BF1769F" w14:textId="77777777" w:rsidR="006130BD" w:rsidRDefault="006130BD" w:rsidP="006130BD">
      <w:pPr>
        <w:pStyle w:val="CORPO"/>
      </w:pPr>
      <w:r>
        <w:t>Você deve ter o Python 3 instalado em seu sistema. Em seguida, a biblioteca MQTT para Python (</w:t>
      </w:r>
      <w:proofErr w:type="spellStart"/>
      <w:r>
        <w:t>Paho</w:t>
      </w:r>
      <w:proofErr w:type="spellEnd"/>
      <w:r>
        <w:t>-MQTT) deve ser instalada.</w:t>
      </w:r>
    </w:p>
    <w:p w14:paraId="39607593" w14:textId="77777777" w:rsidR="006130BD" w:rsidRDefault="006130BD" w:rsidP="006130BD">
      <w:pPr>
        <w:pStyle w:val="CORPO"/>
      </w:pPr>
    </w:p>
    <w:p w14:paraId="0FB88E5C" w14:textId="2A64FD36" w:rsidR="006130BD" w:rsidRDefault="006130BD" w:rsidP="006130BD">
      <w:pPr>
        <w:pStyle w:val="CORPO"/>
      </w:pPr>
      <w:r>
        <w:t>Instalação da biblioteca: Use o gerenciador de pacotes do Python (</w:t>
      </w:r>
      <w:proofErr w:type="spellStart"/>
      <w:r>
        <w:t>pip</w:t>
      </w:r>
      <w:proofErr w:type="spellEnd"/>
      <w:r>
        <w:t xml:space="preserve">) para instalar a biblioteca </w:t>
      </w:r>
      <w:proofErr w:type="spellStart"/>
      <w:r>
        <w:t>Paho</w:t>
      </w:r>
      <w:proofErr w:type="spellEnd"/>
      <w:r>
        <w:t>-MQTT.</w:t>
      </w:r>
    </w:p>
    <w:p w14:paraId="7F52CADE" w14:textId="33449131" w:rsidR="00266D8B" w:rsidRDefault="00266D8B" w:rsidP="00266D8B">
      <w:pPr>
        <w:pStyle w:val="Ttulo3"/>
      </w:pPr>
      <w:r>
        <w:t xml:space="preserve">Instalação e Início do </w:t>
      </w:r>
      <w:proofErr w:type="spellStart"/>
      <w:r>
        <w:t>Broker</w:t>
      </w:r>
      <w:proofErr w:type="spellEnd"/>
      <w:r>
        <w:t xml:space="preserve"> MQTT (</w:t>
      </w:r>
      <w:proofErr w:type="spellStart"/>
      <w:r>
        <w:t>Mosquitto</w:t>
      </w:r>
      <w:proofErr w:type="spellEnd"/>
      <w:r>
        <w:t>)</w:t>
      </w:r>
    </w:p>
    <w:p w14:paraId="5698452A" w14:textId="77777777" w:rsidR="00266D8B" w:rsidRDefault="00266D8B" w:rsidP="00266D8B">
      <w:pPr>
        <w:pStyle w:val="CORPO"/>
      </w:pPr>
      <w:r>
        <w:t xml:space="preserve">O </w:t>
      </w:r>
      <w:proofErr w:type="spellStart"/>
      <w:r>
        <w:t>broker</w:t>
      </w:r>
      <w:proofErr w:type="spellEnd"/>
      <w:r>
        <w:t xml:space="preserve"> é o servidor que centraliza toda a comunicação e deve estar ativo antes de qualquer script Python.</w:t>
      </w:r>
    </w:p>
    <w:p w14:paraId="2AA23E57" w14:textId="77777777" w:rsidR="00266D8B" w:rsidRDefault="00266D8B" w:rsidP="00266D8B">
      <w:pPr>
        <w:pStyle w:val="CORPO"/>
      </w:pPr>
    </w:p>
    <w:p w14:paraId="2D3E6088" w14:textId="77777777" w:rsidR="00266D8B" w:rsidRDefault="00266D8B" w:rsidP="00266D8B">
      <w:pPr>
        <w:pStyle w:val="CORPO"/>
      </w:pPr>
      <w:r>
        <w:t xml:space="preserve">Instalação do </w:t>
      </w:r>
      <w:proofErr w:type="spellStart"/>
      <w:r>
        <w:t>Mosquitto</w:t>
      </w:r>
      <w:proofErr w:type="spellEnd"/>
      <w:r>
        <w:t xml:space="preserve">: Instale o </w:t>
      </w:r>
      <w:proofErr w:type="spellStart"/>
      <w:r>
        <w:t>broker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, que é leve e amplamente utilizado em projetos </w:t>
      </w:r>
      <w:proofErr w:type="spellStart"/>
      <w:r>
        <w:t>IoT</w:t>
      </w:r>
      <w:proofErr w:type="spellEnd"/>
      <w:r>
        <w:t>.</w:t>
      </w:r>
    </w:p>
    <w:p w14:paraId="4D09FB7A" w14:textId="77777777" w:rsidR="00266D8B" w:rsidRDefault="00266D8B" w:rsidP="00266D8B">
      <w:pPr>
        <w:pStyle w:val="CORPO"/>
      </w:pPr>
    </w:p>
    <w:p w14:paraId="6882E156" w14:textId="01AD9FFE" w:rsidR="00266D8B" w:rsidRDefault="00266D8B" w:rsidP="00266D8B">
      <w:pPr>
        <w:pStyle w:val="CORPO"/>
      </w:pPr>
      <w:r>
        <w:t xml:space="preserve">Iniciar o </w:t>
      </w:r>
      <w:proofErr w:type="spellStart"/>
      <w:r>
        <w:t>Broker</w:t>
      </w:r>
      <w:proofErr w:type="spellEnd"/>
      <w:r>
        <w:t xml:space="preserve">: O </w:t>
      </w:r>
      <w:proofErr w:type="spellStart"/>
      <w:r>
        <w:t>Mosquitto</w:t>
      </w:r>
      <w:proofErr w:type="spellEnd"/>
      <w:r>
        <w:t xml:space="preserve"> geralmente inicia automaticamente como um serviço. Para fins de teste e visualização do log, você pode iniciá-lo manualmente em um terminal ou usar um terminal dedicado para esta tarefa. Você deve manter este terminal aberto enquanto o projeto estiver em execução.</w:t>
      </w:r>
    </w:p>
    <w:p w14:paraId="7CDF8300" w14:textId="4B65CEDC" w:rsidR="00266D8B" w:rsidRDefault="00266D8B" w:rsidP="00266D8B">
      <w:pPr>
        <w:pStyle w:val="Ttulo2"/>
      </w:pPr>
      <w:r>
        <w:t>GUIA DE EXECUÇÃO DO SISTEMA</w:t>
      </w:r>
    </w:p>
    <w:p w14:paraId="1BBDAA29" w14:textId="189CB328" w:rsidR="00266D8B" w:rsidRDefault="00266D8B" w:rsidP="00266D8B">
      <w:pPr>
        <w:pStyle w:val="Corpodetexto"/>
      </w:pPr>
      <w:r w:rsidRPr="00266D8B">
        <w:t>O sistema exige que cada componente (o broker e os três scripts Python) seja executado simultaneamente em terminais separados.</w:t>
      </w:r>
    </w:p>
    <w:p w14:paraId="4E91CE5C" w14:textId="13AE8E77" w:rsidR="00266D8B" w:rsidRDefault="00266D8B" w:rsidP="00266D8B">
      <w:pPr>
        <w:pStyle w:val="Ttulo3"/>
      </w:pPr>
      <w:r>
        <w:t>PREPARAÇÃO</w:t>
      </w:r>
    </w:p>
    <w:p w14:paraId="30AE6052" w14:textId="77777777" w:rsidR="00266D8B" w:rsidRDefault="00266D8B" w:rsidP="00266D8B">
      <w:pPr>
        <w:pStyle w:val="CORPO"/>
      </w:pPr>
      <w:r>
        <w:t xml:space="preserve">Abra três terminais adicionais (além do terminal do </w:t>
      </w:r>
      <w:proofErr w:type="spellStart"/>
      <w:r>
        <w:t>Mosquitto</w:t>
      </w:r>
      <w:proofErr w:type="spellEnd"/>
      <w:r>
        <w:t>).</w:t>
      </w:r>
    </w:p>
    <w:p w14:paraId="2CB1F372" w14:textId="77777777" w:rsidR="00266D8B" w:rsidRDefault="00266D8B" w:rsidP="00266D8B">
      <w:pPr>
        <w:pStyle w:val="CORPO"/>
      </w:pPr>
    </w:p>
    <w:p w14:paraId="2A9C1737" w14:textId="41D52518" w:rsidR="00266D8B" w:rsidRPr="00266D8B" w:rsidRDefault="00266D8B" w:rsidP="00266D8B">
      <w:pPr>
        <w:pStyle w:val="CORPO"/>
      </w:pPr>
      <w:r>
        <w:t>Em cada um desses três terminais, navegue até a pasta onde você salvou os arquivos sensor.py, cliente.py, e ventilador.py.</w:t>
      </w:r>
    </w:p>
    <w:p w14:paraId="72BBA895" w14:textId="5239F0C7" w:rsidR="00503D04" w:rsidRDefault="00503D04" w:rsidP="00503D04">
      <w:pPr>
        <w:spacing w:after="160" w:line="278" w:lineRule="auto"/>
        <w:ind w:left="360"/>
        <w:rPr>
          <w:rFonts w:cs="Arial"/>
        </w:rPr>
      </w:pPr>
    </w:p>
    <w:p w14:paraId="13D6DCF6" w14:textId="113B5C60" w:rsidR="00266D8B" w:rsidRDefault="00266D8B" w:rsidP="00266D8B">
      <w:pPr>
        <w:pStyle w:val="Ttulo3"/>
      </w:pPr>
      <w:r>
        <w:t>SEQUÊNCIA DE INICIALIZAÇÃO</w:t>
      </w:r>
    </w:p>
    <w:p w14:paraId="2D53838D" w14:textId="0FF1007F" w:rsidR="00266D8B" w:rsidRDefault="00266D8B" w:rsidP="00266D8B">
      <w:pPr>
        <w:pStyle w:val="Corpodetexto"/>
      </w:pPr>
      <w:r>
        <w:t>Inicie cada componente em seu próprio terminal, seguindo a ordem abaixo.</w:t>
      </w:r>
    </w:p>
    <w:p w14:paraId="2BACBB04" w14:textId="7E465FFD" w:rsidR="00266D8B" w:rsidRPr="00B24760" w:rsidRDefault="00266D8B" w:rsidP="00266D8B">
      <w:pPr>
        <w:pStyle w:val="Ttulo2"/>
        <w:numPr>
          <w:ilvl w:val="0"/>
          <w:numId w:val="33"/>
        </w:numPr>
        <w:rPr>
          <w:b w:val="0"/>
        </w:rPr>
      </w:pPr>
      <w:r w:rsidRPr="00B24760">
        <w:rPr>
          <w:b w:val="0"/>
        </w:rPr>
        <w:t>INICIAR O VENTILADOR (TERMINAL 1)</w:t>
      </w:r>
    </w:p>
    <w:p w14:paraId="036273E6" w14:textId="77777777" w:rsidR="00266D8B" w:rsidRDefault="00266D8B" w:rsidP="00266D8B">
      <w:pPr>
        <w:pStyle w:val="CORPO"/>
      </w:pPr>
      <w:r>
        <w:t>O ventilador é o primeiro a ser iniciado, ficando em modo de escuta.</w:t>
      </w:r>
    </w:p>
    <w:p w14:paraId="7304F673" w14:textId="77777777" w:rsidR="00266D8B" w:rsidRDefault="00266D8B" w:rsidP="00266D8B">
      <w:pPr>
        <w:pStyle w:val="CORPO"/>
      </w:pPr>
    </w:p>
    <w:p w14:paraId="206F86F3" w14:textId="77777777" w:rsidR="00266D8B" w:rsidRDefault="00266D8B" w:rsidP="00B24760">
      <w:pPr>
        <w:pStyle w:val="CORPO"/>
        <w:numPr>
          <w:ilvl w:val="0"/>
          <w:numId w:val="34"/>
        </w:numPr>
      </w:pPr>
      <w:r>
        <w:t>Comando de Execução: Rode o script ventilador.py.</w:t>
      </w:r>
    </w:p>
    <w:p w14:paraId="7198E4C7" w14:textId="77777777" w:rsidR="00266D8B" w:rsidRDefault="00266D8B" w:rsidP="00266D8B">
      <w:pPr>
        <w:pStyle w:val="CORPO"/>
      </w:pPr>
    </w:p>
    <w:p w14:paraId="6CDD6C5C" w14:textId="6D52B725" w:rsidR="00266D8B" w:rsidRDefault="00266D8B" w:rsidP="00B24760">
      <w:pPr>
        <w:pStyle w:val="CORPO"/>
        <w:numPr>
          <w:ilvl w:val="0"/>
          <w:numId w:val="34"/>
        </w:numPr>
      </w:pPr>
      <w:r>
        <w:t>Saída Esperada: Simulador de ventilador conectado e aguardando comandos...</w:t>
      </w:r>
    </w:p>
    <w:p w14:paraId="37C2B420" w14:textId="77777777" w:rsidR="00B24760" w:rsidRDefault="00B24760" w:rsidP="00B24760">
      <w:pPr>
        <w:pStyle w:val="PargrafodaLista"/>
      </w:pPr>
    </w:p>
    <w:p w14:paraId="1948ED3F" w14:textId="5096B778" w:rsidR="00B24760" w:rsidRDefault="00B24760" w:rsidP="00B24760">
      <w:pPr>
        <w:pStyle w:val="CORPO"/>
        <w:numPr>
          <w:ilvl w:val="0"/>
          <w:numId w:val="33"/>
        </w:numPr>
      </w:pPr>
      <w:r>
        <w:t>INICIAR O CLIENTE DE CONTROLE (TERMINAL 2)</w:t>
      </w:r>
    </w:p>
    <w:p w14:paraId="3DD0F77D" w14:textId="77777777" w:rsidR="00B24760" w:rsidRDefault="00B24760" w:rsidP="00B24760">
      <w:pPr>
        <w:pStyle w:val="Corpodetexto"/>
      </w:pPr>
    </w:p>
    <w:p w14:paraId="7851AD1A" w14:textId="3684A4B8" w:rsidR="00B24760" w:rsidRDefault="00B24760" w:rsidP="00B24760">
      <w:pPr>
        <w:pStyle w:val="Corpodetexto"/>
      </w:pPr>
      <w:r>
        <w:t>O cliente de controle se conecta e se inscreve no tópic</w:t>
      </w:r>
      <w:r>
        <w:t>o de temperatura.</w:t>
      </w:r>
    </w:p>
    <w:p w14:paraId="4B17ECEE" w14:textId="0AE8369B" w:rsidR="00B24760" w:rsidRDefault="00B24760" w:rsidP="00B24760">
      <w:pPr>
        <w:pStyle w:val="Corpodetexto"/>
        <w:numPr>
          <w:ilvl w:val="0"/>
          <w:numId w:val="35"/>
        </w:numPr>
      </w:pPr>
      <w:r>
        <w:t>Comando de Exec</w:t>
      </w:r>
      <w:r>
        <w:t>ução: Rode o script cliente.py.</w:t>
      </w:r>
    </w:p>
    <w:p w14:paraId="41095D9F" w14:textId="2CCF6F8C" w:rsidR="00B24760" w:rsidRDefault="00B24760" w:rsidP="00B24760">
      <w:pPr>
        <w:pStyle w:val="Corpodetexto"/>
        <w:numPr>
          <w:ilvl w:val="0"/>
          <w:numId w:val="35"/>
        </w:numPr>
      </w:pPr>
      <w:r>
        <w:t>Saída Esperada: Cliente de controle conectado. Aguardando dados...</w:t>
      </w:r>
    </w:p>
    <w:p w14:paraId="2CF7139E" w14:textId="34FFAC9E" w:rsidR="00B24760" w:rsidRDefault="00B24760" w:rsidP="00B24760">
      <w:pPr>
        <w:pStyle w:val="Corpodetexto"/>
        <w:numPr>
          <w:ilvl w:val="0"/>
          <w:numId w:val="33"/>
        </w:numPr>
      </w:pPr>
      <w:r>
        <w:t>INICIAR O SENSOR (TERMINAL 3)</w:t>
      </w:r>
    </w:p>
    <w:p w14:paraId="1EA81E8F" w14:textId="77777777" w:rsidR="00B24760" w:rsidRDefault="00B24760" w:rsidP="00B24760">
      <w:pPr>
        <w:pStyle w:val="Corpodetexto"/>
      </w:pPr>
      <w:r>
        <w:t>O sensor inicia o fluxo de dados, publicando a temperatura periodicamente.</w:t>
      </w:r>
    </w:p>
    <w:p w14:paraId="1B7A3C28" w14:textId="3D1F8ABD" w:rsidR="00B24760" w:rsidRDefault="00B24760" w:rsidP="00B24760">
      <w:pPr>
        <w:pStyle w:val="Corpodetexto"/>
        <w:numPr>
          <w:ilvl w:val="0"/>
          <w:numId w:val="36"/>
        </w:numPr>
      </w:pPr>
      <w:r>
        <w:t>Comando de Execução: Rode o script sensor.py.</w:t>
      </w:r>
    </w:p>
    <w:p w14:paraId="3B6295C3" w14:textId="77777777" w:rsidR="00B24760" w:rsidRDefault="00B24760" w:rsidP="00B24760">
      <w:pPr>
        <w:pStyle w:val="Corpodetexto"/>
      </w:pPr>
    </w:p>
    <w:p w14:paraId="4F8DEC02" w14:textId="049B33B1" w:rsidR="00B24760" w:rsidRDefault="00B24760" w:rsidP="00B24760">
      <w:pPr>
        <w:pStyle w:val="Corpodetexto"/>
        <w:numPr>
          <w:ilvl w:val="0"/>
          <w:numId w:val="36"/>
        </w:numPr>
      </w:pPr>
      <w:r>
        <w:t>Saída Esperada: Sensor conectado ao broker MQTT com sucesso. O sensor começará a publicar temperaturas a cada 5 segundos.</w:t>
      </w:r>
    </w:p>
    <w:p w14:paraId="45F046CE" w14:textId="77777777" w:rsidR="00B24760" w:rsidRDefault="00B24760" w:rsidP="00B24760">
      <w:pPr>
        <w:pStyle w:val="PargrafodaLista"/>
      </w:pPr>
    </w:p>
    <w:p w14:paraId="511ABCE1" w14:textId="2CEB7E51" w:rsidR="00B24760" w:rsidRDefault="00B24760" w:rsidP="00B24760">
      <w:pPr>
        <w:pStyle w:val="Ttulo3"/>
      </w:pPr>
      <w:r>
        <w:t>OBSERVAÇÃO E FLUXO DE DADOS</w:t>
      </w:r>
    </w:p>
    <w:p w14:paraId="7412ED37" w14:textId="4D4E770D" w:rsidR="00B24760" w:rsidRDefault="00B24760" w:rsidP="00B24760">
      <w:pPr>
        <w:pStyle w:val="CORPO"/>
        <w:numPr>
          <w:ilvl w:val="0"/>
          <w:numId w:val="37"/>
        </w:numPr>
      </w:pPr>
      <w:r>
        <w:t>O Te</w:t>
      </w:r>
      <w:r>
        <w:t>rminal 3 publica a temperatura.</w:t>
      </w:r>
    </w:p>
    <w:p w14:paraId="03AFC79F" w14:textId="67196563" w:rsidR="00B24760" w:rsidRDefault="00B24760" w:rsidP="00B24760">
      <w:pPr>
        <w:pStyle w:val="CORPO"/>
        <w:numPr>
          <w:ilvl w:val="0"/>
          <w:numId w:val="37"/>
        </w:numPr>
      </w:pPr>
      <w:r>
        <w:t xml:space="preserve">O Terminal 2 recebe essa temperatura </w:t>
      </w:r>
      <w:r>
        <w:t>e avalia a regra (18°C a 25°C).</w:t>
      </w:r>
    </w:p>
    <w:p w14:paraId="0744E07B" w14:textId="2592E943" w:rsidR="00B24760" w:rsidRDefault="00B24760" w:rsidP="00B24760">
      <w:pPr>
        <w:pStyle w:val="CORPO"/>
        <w:numPr>
          <w:ilvl w:val="0"/>
          <w:numId w:val="37"/>
        </w:numPr>
      </w:pPr>
      <w:r>
        <w:t>Se a regra for violada,</w:t>
      </w:r>
      <w:r>
        <w:t xml:space="preserve"> o Terminal 2 envia um comando.</w:t>
      </w:r>
    </w:p>
    <w:p w14:paraId="78649650" w14:textId="77777777" w:rsidR="00B24760" w:rsidRDefault="00B24760" w:rsidP="00B24760">
      <w:pPr>
        <w:pStyle w:val="CORPO"/>
        <w:numPr>
          <w:ilvl w:val="0"/>
          <w:numId w:val="37"/>
        </w:numPr>
      </w:pPr>
      <w:r>
        <w:t>O Terminal 1 recebe o comando do cliente de controle e imprime a confirmação da ação (LIGAR ou DESLIGAR).</w:t>
      </w:r>
    </w:p>
    <w:p w14:paraId="6159C117" w14:textId="61534C06" w:rsidR="00B24760" w:rsidRDefault="00B24760" w:rsidP="00B24760">
      <w:pPr>
        <w:pStyle w:val="CORPO"/>
        <w:numPr>
          <w:ilvl w:val="0"/>
          <w:numId w:val="37"/>
        </w:numPr>
      </w:pPr>
      <w:r>
        <w:t xml:space="preserve">O terminal do </w:t>
      </w:r>
      <w:proofErr w:type="spellStart"/>
      <w:r>
        <w:t>Mosquitto</w:t>
      </w:r>
      <w:proofErr w:type="spellEnd"/>
      <w:r>
        <w:t xml:space="preserve"> registrará todas as conexões e o tráfego de mensagens.</w:t>
      </w:r>
    </w:p>
    <w:p w14:paraId="53985B0B" w14:textId="6FC59FC3" w:rsidR="00B24760" w:rsidRDefault="00B24760" w:rsidP="00B24760">
      <w:pPr>
        <w:pStyle w:val="Ttulo2"/>
      </w:pPr>
      <w:r>
        <w:t>FINALIZAR A EXECUÇÃO</w:t>
      </w:r>
    </w:p>
    <w:p w14:paraId="0B8EEC29" w14:textId="15522E00" w:rsidR="00B24760" w:rsidRPr="00B24760" w:rsidRDefault="00B24760" w:rsidP="00B24760">
      <w:pPr>
        <w:pStyle w:val="CORPO"/>
      </w:pPr>
      <w:r w:rsidRPr="00B24760">
        <w:t xml:space="preserve">Para parar o sistema, vá em cada um dos terminais onde os scripts Python estão rodando e pressione a combinação de teclas: </w:t>
      </w:r>
      <w:proofErr w:type="spellStart"/>
      <w:r w:rsidRPr="00B24760">
        <w:t>Control</w:t>
      </w:r>
      <w:proofErr w:type="spellEnd"/>
      <w:r w:rsidRPr="00B24760">
        <w:t xml:space="preserve"> + C.</w:t>
      </w:r>
    </w:p>
    <w:p w14:paraId="3E7EB9D6" w14:textId="77777777" w:rsidR="004E4F59" w:rsidRPr="004E4F59" w:rsidRDefault="004E4F59" w:rsidP="004E4F59">
      <w:pPr>
        <w:pStyle w:val="CORPO"/>
      </w:pPr>
    </w:p>
    <w:p w14:paraId="543274BD" w14:textId="77777777" w:rsidR="004E4F59" w:rsidRPr="004E4F59" w:rsidRDefault="004E4F59" w:rsidP="004E4F59">
      <w:pPr>
        <w:pStyle w:val="CORPO"/>
      </w:pPr>
    </w:p>
    <w:p w14:paraId="58251EAA" w14:textId="77777777" w:rsidR="00281159" w:rsidRPr="00281159" w:rsidRDefault="00281159" w:rsidP="00281159">
      <w:pPr>
        <w:pStyle w:val="CORPO"/>
      </w:pPr>
    </w:p>
    <w:p w14:paraId="4DD57811" w14:textId="77777777" w:rsidR="0014773D" w:rsidRPr="0014773D" w:rsidRDefault="0014773D" w:rsidP="0014773D">
      <w:pPr>
        <w:pStyle w:val="Corpodetexto"/>
        <w:ind w:left="1429" w:firstLine="0"/>
      </w:pPr>
    </w:p>
    <w:p w14:paraId="55E74949" w14:textId="77777777" w:rsidR="0014773D" w:rsidRPr="00740679" w:rsidRDefault="0014773D" w:rsidP="0014773D">
      <w:pPr>
        <w:pStyle w:val="Corpodetexto"/>
      </w:pPr>
    </w:p>
    <w:p w14:paraId="0993CAD9" w14:textId="77777777" w:rsidR="00740679" w:rsidRPr="00740679" w:rsidRDefault="00740679" w:rsidP="00740679">
      <w:pPr>
        <w:pStyle w:val="CORPO"/>
      </w:pPr>
    </w:p>
    <w:p w14:paraId="3B56AD5F" w14:textId="77777777" w:rsidR="00CE7199" w:rsidRPr="00CE7199" w:rsidRDefault="00CE7199" w:rsidP="00CE7199">
      <w:pPr>
        <w:pStyle w:val="Corpodetexto"/>
      </w:pPr>
    </w:p>
    <w:p w14:paraId="745B4095" w14:textId="77777777" w:rsidR="00CE7199" w:rsidRPr="00CE7199" w:rsidRDefault="00CE7199" w:rsidP="00CE7199">
      <w:pPr>
        <w:pStyle w:val="CORPO"/>
      </w:pPr>
    </w:p>
    <w:p w14:paraId="3F035C00" w14:textId="77777777" w:rsidR="004B76A4" w:rsidRPr="00BF203B" w:rsidRDefault="004B76A4" w:rsidP="004B76A4">
      <w:pPr>
        <w:ind w:left="431"/>
        <w:rPr>
          <w:rFonts w:cs="Arial"/>
        </w:rPr>
      </w:pPr>
    </w:p>
    <w:p w14:paraId="655281FD" w14:textId="77777777" w:rsidR="004B76A4" w:rsidRPr="004B76A4" w:rsidRDefault="004B76A4" w:rsidP="004B76A4">
      <w:pPr>
        <w:pStyle w:val="CORPO"/>
        <w:ind w:left="431" w:firstLine="0"/>
      </w:pPr>
    </w:p>
    <w:p w14:paraId="60F67C75" w14:textId="77777777" w:rsidR="00111F12" w:rsidRPr="00025F63" w:rsidRDefault="00111F12" w:rsidP="004B76A4">
      <w:pPr>
        <w:pStyle w:val="CORPO"/>
        <w:ind w:left="431" w:firstLine="0"/>
      </w:pPr>
    </w:p>
    <w:p w14:paraId="78DB9A12" w14:textId="77777777" w:rsidR="00D9593A" w:rsidRDefault="00D9593A" w:rsidP="00D9593A">
      <w:pPr>
        <w:pStyle w:val="Ttulo1"/>
      </w:pPr>
      <w:bookmarkStart w:id="3" w:name="_Toc198114913"/>
      <w:r>
        <w:lastRenderedPageBreak/>
        <w:t>RESULTADOS</w:t>
      </w:r>
      <w:bookmarkEnd w:id="3"/>
    </w:p>
    <w:p w14:paraId="1372416C" w14:textId="7C3A8EDD" w:rsidR="006D2FDC" w:rsidRPr="006D2FDC" w:rsidRDefault="006D2FDC" w:rsidP="00001953">
      <w:pPr>
        <w:pStyle w:val="CORPO"/>
        <w:ind w:firstLine="0"/>
      </w:pPr>
    </w:p>
    <w:p w14:paraId="2BF84D71" w14:textId="451C5046" w:rsidR="006D2FDC" w:rsidRPr="006D2FDC" w:rsidRDefault="006D2FDC" w:rsidP="00001953">
      <w:pPr>
        <w:spacing w:after="200" w:line="276" w:lineRule="auto"/>
      </w:pPr>
      <w:r>
        <w:br w:type="page"/>
      </w:r>
    </w:p>
    <w:p w14:paraId="532416A7" w14:textId="0D2ECCA3" w:rsidR="002E6EAC" w:rsidRDefault="00D9593A" w:rsidP="003135E0">
      <w:pPr>
        <w:pStyle w:val="Ttulo1"/>
      </w:pPr>
      <w:bookmarkStart w:id="4" w:name="_Toc198114914"/>
      <w:r>
        <w:lastRenderedPageBreak/>
        <w:t>CONCLUSÃO</w:t>
      </w:r>
      <w:bookmarkEnd w:id="4"/>
    </w:p>
    <w:p w14:paraId="576D4CB9" w14:textId="5C7D09BA" w:rsidR="0053182B" w:rsidRPr="0053182B" w:rsidRDefault="0053182B" w:rsidP="0053182B">
      <w:pPr>
        <w:pStyle w:val="CORPO"/>
        <w:ind w:firstLine="432"/>
      </w:pPr>
      <w:r>
        <w:t>O projeto demonstrou com sucesso a aplicação do protocolo MQTT como um</w:t>
      </w:r>
      <w:r>
        <w:t>a solução robusta</w:t>
      </w:r>
      <w:r>
        <w:t xml:space="preserve">. O sistema de monitoramento de temperatura e controle de ventilação opera de forma eficiente, desacoplando o sensor, o controlador e o atuador. A arquitetura de publicação/assinatura adotada não apenas atende a todos os requisitos propostos, mas também estabelece uma base sólida para futuras expansões, como a integração de múltiplos sensores ou sistemas de irrigação, validando o MQTT como a espinha dorsal ideal para ambientes de </w:t>
      </w:r>
      <w:proofErr w:type="spellStart"/>
      <w:r>
        <w:t>IoT</w:t>
      </w:r>
      <w:proofErr w:type="spellEnd"/>
      <w:r>
        <w:t>.</w:t>
      </w:r>
      <w:bookmarkStart w:id="5" w:name="_GoBack"/>
      <w:bookmarkEnd w:id="5"/>
    </w:p>
    <w:bookmarkStart w:id="6" w:name="_Toc198114915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Cs w:val="24"/>
        </w:rPr>
        <w:id w:val="-1943130840"/>
        <w:docPartObj>
          <w:docPartGallery w:val="Bibliographies"/>
          <w:docPartUnique/>
        </w:docPartObj>
      </w:sdtPr>
      <w:sdtEndPr/>
      <w:sdtContent>
        <w:p w14:paraId="3C8248E3" w14:textId="77777777" w:rsidR="002E6EAC" w:rsidRDefault="002E6EAC" w:rsidP="002E6EAC">
          <w:pPr>
            <w:pStyle w:val="Ttulo"/>
          </w:pPr>
          <w:r>
            <w:t>Referências</w:t>
          </w:r>
          <w:bookmarkEnd w:id="6"/>
        </w:p>
        <w:sdt>
          <w:sdtPr>
            <w:id w:val="-573587230"/>
            <w:bibliography/>
          </w:sdtPr>
          <w:sdtEndPr/>
          <w:sdtContent>
            <w:p w14:paraId="42D1CAB0" w14:textId="7D6F0C1E" w:rsidR="005177E5" w:rsidRDefault="005177E5" w:rsidP="00001953">
              <w:pPr>
                <w:pStyle w:val="Referncias"/>
                <w:rPr>
                  <w:rStyle w:val="Hyperlink"/>
                  <w:color w:val="auto"/>
                  <w:u w:val="none"/>
                </w:rPr>
              </w:pPr>
            </w:p>
            <w:p w14:paraId="40C47362" w14:textId="77777777" w:rsidR="005177E5" w:rsidRPr="005177E5" w:rsidRDefault="005177E5" w:rsidP="005177E5">
              <w:pPr>
                <w:pStyle w:val="Referncias"/>
                <w:rPr>
                  <w:rStyle w:val="Hyperlink"/>
                  <w:color w:val="auto"/>
                  <w:u w:val="none"/>
                </w:rPr>
              </w:pPr>
            </w:p>
            <w:p w14:paraId="590A9ADA" w14:textId="77777777" w:rsidR="005177E5" w:rsidRDefault="005177E5" w:rsidP="002E6EAC">
              <w:pPr>
                <w:pStyle w:val="Referncias"/>
                <w:rPr>
                  <w:rStyle w:val="Hyperlink"/>
                </w:rPr>
              </w:pPr>
            </w:p>
            <w:p w14:paraId="6D32F6DE" w14:textId="316DE739" w:rsidR="002E6EAC" w:rsidRDefault="000615D9" w:rsidP="002E6EAC">
              <w:pPr>
                <w:pStyle w:val="Referncias"/>
              </w:pPr>
            </w:p>
          </w:sdtContent>
        </w:sdt>
      </w:sdtContent>
    </w:sdt>
    <w:p w14:paraId="57358AA6" w14:textId="77777777" w:rsidR="002E6EAC" w:rsidRDefault="00307998" w:rsidP="00307998">
      <w:pPr>
        <w:pStyle w:val="Ttulo"/>
      </w:pPr>
      <w:bookmarkStart w:id="7" w:name="_Toc198114916"/>
      <w:r>
        <w:lastRenderedPageBreak/>
        <w:t>anexo a – exemplo</w:t>
      </w:r>
      <w:bookmarkEnd w:id="7"/>
    </w:p>
    <w:p w14:paraId="3C14E0A4" w14:textId="77777777" w:rsidR="00307998" w:rsidRPr="00307998" w:rsidRDefault="00307998" w:rsidP="00307998"/>
    <w:sectPr w:rsidR="00307998" w:rsidRPr="00307998" w:rsidSect="00D35831">
      <w:headerReference w:type="default" r:id="rId10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85E8C" w14:textId="77777777" w:rsidR="000615D9" w:rsidRDefault="000615D9" w:rsidP="003739FE">
      <w:r>
        <w:separator/>
      </w:r>
    </w:p>
  </w:endnote>
  <w:endnote w:type="continuationSeparator" w:id="0">
    <w:p w14:paraId="48B15BBE" w14:textId="77777777" w:rsidR="000615D9" w:rsidRDefault="000615D9" w:rsidP="0037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FA3B0" w14:textId="77777777" w:rsidR="000615D9" w:rsidRDefault="000615D9" w:rsidP="003739FE">
      <w:r>
        <w:separator/>
      </w:r>
    </w:p>
  </w:footnote>
  <w:footnote w:type="continuationSeparator" w:id="0">
    <w:p w14:paraId="579CC3DF" w14:textId="77777777" w:rsidR="000615D9" w:rsidRDefault="000615D9" w:rsidP="0037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99162" w14:textId="77777777" w:rsidR="00A17223" w:rsidRDefault="00A172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263060BD" w14:textId="0FFCACDE" w:rsidR="00A17223" w:rsidRPr="00A477BA" w:rsidRDefault="00A17223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 w:rsidR="0053182B">
          <w:rPr>
            <w:noProof/>
            <w:sz w:val="20"/>
            <w:szCs w:val="20"/>
          </w:rPr>
          <w:t>14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173"/>
    <w:multiLevelType w:val="multilevel"/>
    <w:tmpl w:val="31B0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263F"/>
    <w:multiLevelType w:val="hybridMultilevel"/>
    <w:tmpl w:val="EE6E86CA"/>
    <w:lvl w:ilvl="0" w:tplc="E8B28F2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3B3"/>
    <w:multiLevelType w:val="multilevel"/>
    <w:tmpl w:val="1A12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E3112"/>
    <w:multiLevelType w:val="hybridMultilevel"/>
    <w:tmpl w:val="5A4EDE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77A80"/>
    <w:multiLevelType w:val="hybridMultilevel"/>
    <w:tmpl w:val="BBE6E1FE"/>
    <w:lvl w:ilvl="0" w:tplc="0416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211D7C50"/>
    <w:multiLevelType w:val="hybridMultilevel"/>
    <w:tmpl w:val="AE00D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744"/>
    <w:multiLevelType w:val="hybridMultilevel"/>
    <w:tmpl w:val="295E6C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7618FA"/>
    <w:multiLevelType w:val="hybridMultilevel"/>
    <w:tmpl w:val="7E3AE79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63492A"/>
    <w:multiLevelType w:val="multilevel"/>
    <w:tmpl w:val="4004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D7271"/>
    <w:multiLevelType w:val="multilevel"/>
    <w:tmpl w:val="BFCA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D5C8C"/>
    <w:multiLevelType w:val="multilevel"/>
    <w:tmpl w:val="51C6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87FC0"/>
    <w:multiLevelType w:val="hybridMultilevel"/>
    <w:tmpl w:val="9B1AD0BC"/>
    <w:lvl w:ilvl="0" w:tplc="FCD07204">
      <w:start w:val="1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B2EC9"/>
    <w:multiLevelType w:val="hybridMultilevel"/>
    <w:tmpl w:val="D7963C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4C34B7"/>
    <w:multiLevelType w:val="hybridMultilevel"/>
    <w:tmpl w:val="4234352A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5" w15:restartNumberingAfterBreak="0">
    <w:nsid w:val="3F207AA4"/>
    <w:multiLevelType w:val="multilevel"/>
    <w:tmpl w:val="5842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20AF3"/>
    <w:multiLevelType w:val="hybridMultilevel"/>
    <w:tmpl w:val="8A822F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F12E79"/>
    <w:multiLevelType w:val="multilevel"/>
    <w:tmpl w:val="1ED4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0151A0"/>
    <w:multiLevelType w:val="hybridMultilevel"/>
    <w:tmpl w:val="61322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578A"/>
    <w:multiLevelType w:val="hybridMultilevel"/>
    <w:tmpl w:val="36B641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D02B49"/>
    <w:multiLevelType w:val="hybridMultilevel"/>
    <w:tmpl w:val="AB22B7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A16851"/>
    <w:multiLevelType w:val="hybridMultilevel"/>
    <w:tmpl w:val="6BDE8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322313"/>
    <w:multiLevelType w:val="multilevel"/>
    <w:tmpl w:val="D1DC60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1A64984"/>
    <w:multiLevelType w:val="hybridMultilevel"/>
    <w:tmpl w:val="1FA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61686"/>
    <w:multiLevelType w:val="multilevel"/>
    <w:tmpl w:val="7B12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021D9"/>
    <w:multiLevelType w:val="hybridMultilevel"/>
    <w:tmpl w:val="89E24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7"/>
  </w:num>
  <w:num w:numId="14">
    <w:abstractNumId w:val="1"/>
  </w:num>
  <w:num w:numId="15">
    <w:abstractNumId w:val="12"/>
  </w:num>
  <w:num w:numId="16">
    <w:abstractNumId w:val="14"/>
  </w:num>
  <w:num w:numId="17">
    <w:abstractNumId w:val="4"/>
  </w:num>
  <w:num w:numId="18">
    <w:abstractNumId w:val="25"/>
  </w:num>
  <w:num w:numId="19">
    <w:abstractNumId w:val="15"/>
  </w:num>
  <w:num w:numId="20">
    <w:abstractNumId w:val="2"/>
  </w:num>
  <w:num w:numId="21">
    <w:abstractNumId w:val="3"/>
  </w:num>
  <w:num w:numId="22">
    <w:abstractNumId w:val="5"/>
  </w:num>
  <w:num w:numId="23">
    <w:abstractNumId w:val="9"/>
  </w:num>
  <w:num w:numId="24">
    <w:abstractNumId w:val="8"/>
  </w:num>
  <w:num w:numId="25">
    <w:abstractNumId w:val="11"/>
  </w:num>
  <w:num w:numId="26">
    <w:abstractNumId w:val="18"/>
  </w:num>
  <w:num w:numId="27">
    <w:abstractNumId w:val="0"/>
  </w:num>
  <w:num w:numId="28">
    <w:abstractNumId w:val="24"/>
  </w:num>
  <w:num w:numId="29">
    <w:abstractNumId w:val="10"/>
  </w:num>
  <w:num w:numId="30">
    <w:abstractNumId w:val="17"/>
  </w:num>
  <w:num w:numId="31">
    <w:abstractNumId w:val="20"/>
  </w:num>
  <w:num w:numId="32">
    <w:abstractNumId w:val="19"/>
  </w:num>
  <w:num w:numId="33">
    <w:abstractNumId w:val="23"/>
  </w:num>
  <w:num w:numId="34">
    <w:abstractNumId w:val="6"/>
  </w:num>
  <w:num w:numId="35">
    <w:abstractNumId w:val="16"/>
  </w:num>
  <w:num w:numId="36">
    <w:abstractNumId w:val="13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73"/>
    <w:rsid w:val="00001953"/>
    <w:rsid w:val="0001355A"/>
    <w:rsid w:val="00025F63"/>
    <w:rsid w:val="0003287C"/>
    <w:rsid w:val="00051BE3"/>
    <w:rsid w:val="000615D9"/>
    <w:rsid w:val="000B1988"/>
    <w:rsid w:val="000C7B16"/>
    <w:rsid w:val="000D534C"/>
    <w:rsid w:val="000E1C4C"/>
    <w:rsid w:val="000F3DA5"/>
    <w:rsid w:val="00100F19"/>
    <w:rsid w:val="00111F12"/>
    <w:rsid w:val="00112C6E"/>
    <w:rsid w:val="00123B70"/>
    <w:rsid w:val="00126CE2"/>
    <w:rsid w:val="00127262"/>
    <w:rsid w:val="0014773D"/>
    <w:rsid w:val="001501A1"/>
    <w:rsid w:val="001972D0"/>
    <w:rsid w:val="001A33F1"/>
    <w:rsid w:val="001A5E1D"/>
    <w:rsid w:val="001A78B1"/>
    <w:rsid w:val="001B411B"/>
    <w:rsid w:val="001F06B6"/>
    <w:rsid w:val="00203865"/>
    <w:rsid w:val="00242477"/>
    <w:rsid w:val="00266D8B"/>
    <w:rsid w:val="00270B89"/>
    <w:rsid w:val="00281159"/>
    <w:rsid w:val="002E6EAC"/>
    <w:rsid w:val="00307998"/>
    <w:rsid w:val="003116F3"/>
    <w:rsid w:val="003135E0"/>
    <w:rsid w:val="00343D05"/>
    <w:rsid w:val="0035218D"/>
    <w:rsid w:val="003633F6"/>
    <w:rsid w:val="003739FE"/>
    <w:rsid w:val="003A5D59"/>
    <w:rsid w:val="003C3686"/>
    <w:rsid w:val="003C6932"/>
    <w:rsid w:val="003F0791"/>
    <w:rsid w:val="003F4206"/>
    <w:rsid w:val="00444256"/>
    <w:rsid w:val="00450404"/>
    <w:rsid w:val="0045405C"/>
    <w:rsid w:val="0046194A"/>
    <w:rsid w:val="00464E5D"/>
    <w:rsid w:val="00493A74"/>
    <w:rsid w:val="004A0130"/>
    <w:rsid w:val="004B1F13"/>
    <w:rsid w:val="004B76A4"/>
    <w:rsid w:val="004E3C71"/>
    <w:rsid w:val="004E4F59"/>
    <w:rsid w:val="004F67D5"/>
    <w:rsid w:val="00503D04"/>
    <w:rsid w:val="005041E0"/>
    <w:rsid w:val="00504A00"/>
    <w:rsid w:val="005177E5"/>
    <w:rsid w:val="0053182B"/>
    <w:rsid w:val="005F379C"/>
    <w:rsid w:val="00602D1E"/>
    <w:rsid w:val="00606A53"/>
    <w:rsid w:val="00611F75"/>
    <w:rsid w:val="006130BD"/>
    <w:rsid w:val="00627AAB"/>
    <w:rsid w:val="00656A11"/>
    <w:rsid w:val="006925AD"/>
    <w:rsid w:val="006B4E61"/>
    <w:rsid w:val="006C78B3"/>
    <w:rsid w:val="006D2FDC"/>
    <w:rsid w:val="00702FF3"/>
    <w:rsid w:val="00705482"/>
    <w:rsid w:val="0071148B"/>
    <w:rsid w:val="00726767"/>
    <w:rsid w:val="00740679"/>
    <w:rsid w:val="00744378"/>
    <w:rsid w:val="00771190"/>
    <w:rsid w:val="007D166B"/>
    <w:rsid w:val="00822D7F"/>
    <w:rsid w:val="00826183"/>
    <w:rsid w:val="00841616"/>
    <w:rsid w:val="00862CA8"/>
    <w:rsid w:val="008867E9"/>
    <w:rsid w:val="00891CC3"/>
    <w:rsid w:val="008B436A"/>
    <w:rsid w:val="008C05FB"/>
    <w:rsid w:val="0090648E"/>
    <w:rsid w:val="00906E1B"/>
    <w:rsid w:val="00910A17"/>
    <w:rsid w:val="00933BD9"/>
    <w:rsid w:val="009357CC"/>
    <w:rsid w:val="00953632"/>
    <w:rsid w:val="00972918"/>
    <w:rsid w:val="00972F64"/>
    <w:rsid w:val="009751E7"/>
    <w:rsid w:val="009913EA"/>
    <w:rsid w:val="009971D4"/>
    <w:rsid w:val="009C5686"/>
    <w:rsid w:val="009C5E65"/>
    <w:rsid w:val="009F2E50"/>
    <w:rsid w:val="00A17223"/>
    <w:rsid w:val="00A22275"/>
    <w:rsid w:val="00A477BA"/>
    <w:rsid w:val="00A93E46"/>
    <w:rsid w:val="00AF10AF"/>
    <w:rsid w:val="00B15AE1"/>
    <w:rsid w:val="00B24760"/>
    <w:rsid w:val="00B2581E"/>
    <w:rsid w:val="00B26AC2"/>
    <w:rsid w:val="00B311F1"/>
    <w:rsid w:val="00B40719"/>
    <w:rsid w:val="00B43D98"/>
    <w:rsid w:val="00B8451E"/>
    <w:rsid w:val="00B920EC"/>
    <w:rsid w:val="00BB46B8"/>
    <w:rsid w:val="00BF4285"/>
    <w:rsid w:val="00C02766"/>
    <w:rsid w:val="00C26173"/>
    <w:rsid w:val="00C2766C"/>
    <w:rsid w:val="00C70478"/>
    <w:rsid w:val="00CE7199"/>
    <w:rsid w:val="00D034FA"/>
    <w:rsid w:val="00D149BE"/>
    <w:rsid w:val="00D171B8"/>
    <w:rsid w:val="00D25CF8"/>
    <w:rsid w:val="00D270E0"/>
    <w:rsid w:val="00D35450"/>
    <w:rsid w:val="00D35831"/>
    <w:rsid w:val="00D723EB"/>
    <w:rsid w:val="00D9593A"/>
    <w:rsid w:val="00DA6DE2"/>
    <w:rsid w:val="00DC2CD6"/>
    <w:rsid w:val="00DD2481"/>
    <w:rsid w:val="00DE530F"/>
    <w:rsid w:val="00E019B2"/>
    <w:rsid w:val="00E231B5"/>
    <w:rsid w:val="00E405EC"/>
    <w:rsid w:val="00E676FF"/>
    <w:rsid w:val="00E83856"/>
    <w:rsid w:val="00E90C4A"/>
    <w:rsid w:val="00EC4A17"/>
    <w:rsid w:val="00EF2BF1"/>
    <w:rsid w:val="00F21C9F"/>
    <w:rsid w:val="00F7301A"/>
    <w:rsid w:val="00F81519"/>
    <w:rsid w:val="00FB1DA1"/>
    <w:rsid w:val="00FE5014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01966"/>
  <w15:docId w15:val="{93AD137A-124D-46E1-9348-79FBFD2D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12"/>
      </w:numPr>
      <w:spacing w:after="360" w:line="360" w:lineRule="auto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12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12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12"/>
      </w:numPr>
      <w:spacing w:before="360" w:after="360" w:line="360" w:lineRule="auto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/>
      <w:keepLines/>
      <w:numPr>
        <w:ilvl w:val="4"/>
        <w:numId w:val="12"/>
      </w:numPr>
      <w:spacing w:before="360" w:after="360" w:line="360" w:lineRule="auto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127262"/>
    <w:pPr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12726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127262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27262"/>
    <w:rPr>
      <w:rFonts w:ascii="Arial MT" w:eastAsia="Arial MT" w:hAnsi="Arial MT" w:cs="Arial MT"/>
      <w:lang w:val="pt-PT"/>
    </w:rPr>
  </w:style>
  <w:style w:type="paragraph" w:customStyle="1" w:styleId="TableParagraph">
    <w:name w:val="Table Paragraph"/>
    <w:basedOn w:val="Normal"/>
    <w:uiPriority w:val="1"/>
    <w:qFormat/>
    <w:rsid w:val="00127262"/>
    <w:pPr>
      <w:widowControl w:val="0"/>
      <w:autoSpaceDE w:val="0"/>
      <w:autoSpaceDN w:val="0"/>
    </w:pPr>
    <w:rPr>
      <w:rFonts w:eastAsia="Arial" w:cs="Arial"/>
      <w:sz w:val="22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127262"/>
    <w:pPr>
      <w:widowControl w:val="0"/>
      <w:autoSpaceDE w:val="0"/>
      <w:autoSpaceDN w:val="0"/>
      <w:ind w:left="1675" w:hanging="145"/>
    </w:pPr>
    <w:rPr>
      <w:rFonts w:ascii="Arial MT" w:eastAsia="Arial MT" w:hAnsi="Arial MT" w:cs="Arial MT"/>
      <w:sz w:val="22"/>
      <w:szCs w:val="22"/>
      <w:lang w:val="pt-PT"/>
    </w:rPr>
  </w:style>
  <w:style w:type="paragraph" w:customStyle="1" w:styleId="infoblue">
    <w:name w:val="infoblue"/>
    <w:basedOn w:val="Normal"/>
    <w:rsid w:val="00127262"/>
    <w:pPr>
      <w:spacing w:after="120" w:line="240" w:lineRule="atLeast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51BE3"/>
    <w:rPr>
      <w:color w:val="605E5C"/>
      <w:shd w:val="clear" w:color="auto" w:fill="E1DFDD"/>
    </w:rPr>
  </w:style>
  <w:style w:type="paragraph" w:customStyle="1" w:styleId="Default">
    <w:name w:val="Default"/>
    <w:rsid w:val="00B311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120242\Downloads\modelo-para-trabalho-academico-unis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DD9EE17-8D79-4979-A754-933501D28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modelo-para-trabalho-academico-uniso (1)</Template>
  <TotalTime>0</TotalTime>
  <Pages>16</Pages>
  <Words>2012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DE OLIVEIRA</dc:creator>
  <cp:lastModifiedBy>Sião</cp:lastModifiedBy>
  <cp:revision>2</cp:revision>
  <dcterms:created xsi:type="dcterms:W3CDTF">2025-10-02T17:16:00Z</dcterms:created>
  <dcterms:modified xsi:type="dcterms:W3CDTF">2025-10-02T17:16:00Z</dcterms:modified>
</cp:coreProperties>
</file>